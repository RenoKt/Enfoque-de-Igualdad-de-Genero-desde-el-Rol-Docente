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9FA3" w14:textId="69A03C6F" w:rsidR="0012715D" w:rsidRDefault="0000613E" w:rsidP="00DC5C65">
      <w:pPr>
        <w:tabs>
          <w:tab w:val="right" w:pos="9072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7E7FA8" wp14:editId="0D545992">
                <wp:simplePos x="0" y="0"/>
                <wp:positionH relativeFrom="column">
                  <wp:posOffset>-258445</wp:posOffset>
                </wp:positionH>
                <wp:positionV relativeFrom="paragraph">
                  <wp:posOffset>-8952865</wp:posOffset>
                </wp:positionV>
                <wp:extent cx="6019800" cy="41021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0E92A" w14:textId="77777777" w:rsidR="00740B87" w:rsidRPr="00F038B3" w:rsidRDefault="00740B87" w:rsidP="00F35E66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40"/>
                              </w:rPr>
                            </w:pPr>
                            <w:r w:rsidRPr="00F038B3">
                              <w:rPr>
                                <w:b/>
                                <w:color w:val="FFFFFF" w:themeColor="background1"/>
                                <w:sz w:val="52"/>
                                <w:szCs w:val="40"/>
                              </w:rPr>
                              <w:t>TÍTULO DE LA</w:t>
                            </w:r>
                            <w:r w:rsidR="00F35E66" w:rsidRPr="00F038B3">
                              <w:rPr>
                                <w:b/>
                                <w:color w:val="FFFFFF" w:themeColor="background1"/>
                                <w:sz w:val="52"/>
                                <w:szCs w:val="40"/>
                              </w:rPr>
                              <w:t xml:space="preserve"> </w:t>
                            </w:r>
                            <w:r w:rsidRPr="00F038B3">
                              <w:rPr>
                                <w:b/>
                                <w:color w:val="FFFFFF" w:themeColor="background1"/>
                                <w:sz w:val="52"/>
                                <w:szCs w:val="40"/>
                              </w:rPr>
                              <w:t>PLANTILLA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E7F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0.35pt;margin-top:-704.95pt;width:474pt;height:32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" filled="f" stroked="f">
                <v:textbox>
                  <w:txbxContent>
                    <w:p w14:paraId="6CD0E92A" w14:textId="77777777" w:rsidR="00740B87" w:rsidRPr="00F038B3" w:rsidRDefault="00740B87" w:rsidP="00F35E66">
                      <w:pPr>
                        <w:rPr>
                          <w:b/>
                          <w:color w:val="FFFFFF" w:themeColor="background1"/>
                          <w:sz w:val="52"/>
                          <w:szCs w:val="40"/>
                        </w:rPr>
                      </w:pPr>
                      <w:r w:rsidRPr="00F038B3">
                        <w:rPr>
                          <w:b/>
                          <w:color w:val="FFFFFF" w:themeColor="background1"/>
                          <w:sz w:val="52"/>
                          <w:szCs w:val="40"/>
                        </w:rPr>
                        <w:t>TÍTULO DE LA</w:t>
                      </w:r>
                      <w:r w:rsidR="00F35E66" w:rsidRPr="00F038B3">
                        <w:rPr>
                          <w:b/>
                          <w:color w:val="FFFFFF" w:themeColor="background1"/>
                          <w:sz w:val="52"/>
                          <w:szCs w:val="40"/>
                        </w:rPr>
                        <w:t xml:space="preserve"> </w:t>
                      </w:r>
                      <w:r w:rsidRPr="00F038B3">
                        <w:rPr>
                          <w:b/>
                          <w:color w:val="FFFFFF" w:themeColor="background1"/>
                          <w:sz w:val="52"/>
                          <w:szCs w:val="40"/>
                        </w:rPr>
                        <w:t>PLANTILLA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2FC58C" wp14:editId="6ABA671F">
                <wp:simplePos x="0" y="0"/>
                <wp:positionH relativeFrom="column">
                  <wp:posOffset>-258445</wp:posOffset>
                </wp:positionH>
                <wp:positionV relativeFrom="paragraph">
                  <wp:posOffset>-8372052</wp:posOffset>
                </wp:positionV>
                <wp:extent cx="4853579" cy="379730"/>
                <wp:effectExtent l="0" t="0" r="0" b="127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579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0FF60" w14:textId="77777777" w:rsidR="00F35E66" w:rsidRPr="00F038B3" w:rsidRDefault="00F35E66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038B3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Subtítulo de la plantilla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C58C" id="_x0000_s1027" type="#_x0000_t202" style="position:absolute;margin-left:-20.35pt;margin-top:-659.2pt;width:382.15pt;height:29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" filled="f" stroked="f">
                <v:textbox>
                  <w:txbxContent>
                    <w:p w14:paraId="4D40FF60" w14:textId="77777777" w:rsidR="00F35E66" w:rsidRPr="00F038B3" w:rsidRDefault="00F35E66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F038B3">
                        <w:rPr>
                          <w:color w:val="FFFFFF" w:themeColor="background1"/>
                          <w:sz w:val="44"/>
                          <w:szCs w:val="44"/>
                        </w:rPr>
                        <w:t>Subtítulo de la plantilla</w:t>
                      </w:r>
                    </w:p>
                  </w:txbxContent>
                </v:textbox>
              </v:shape>
            </w:pict>
          </mc:Fallback>
        </mc:AlternateContent>
      </w:r>
    </w:p>
    <w:p w14:paraId="3B4A705F" w14:textId="615D513B" w:rsidR="006C126B" w:rsidRDefault="0012715D" w:rsidP="00067607">
      <w:pPr>
        <w:pStyle w:val="Ttulo1"/>
        <w:jc w:val="center"/>
      </w:pPr>
      <w:r>
        <w:t>ejercicio de reflexión</w:t>
      </w:r>
    </w:p>
    <w:p w14:paraId="7B9D4706" w14:textId="746F6577" w:rsidR="006C126B" w:rsidRPr="006C126B" w:rsidRDefault="0012715D" w:rsidP="006C126B">
      <w:pPr>
        <w:pBdr>
          <w:top w:val="nil"/>
          <w:left w:val="nil"/>
          <w:bottom w:val="nil"/>
          <w:right w:val="nil"/>
          <w:between w:val="nil"/>
        </w:pBdr>
        <w:spacing w:before="10"/>
        <w:jc w:val="both"/>
        <w:rPr>
          <w:rFonts w:ascii="Calibri" w:eastAsia="Calibri" w:hAnsi="Calibri" w:cs="Times New Roman"/>
          <w:b/>
          <w:color w:val="262626"/>
          <w:sz w:val="12"/>
          <w:szCs w:val="12"/>
        </w:rPr>
      </w:pPr>
      <w:r>
        <w:rPr>
          <w:rFonts w:ascii="Roboto Light" w:hAnsi="Roboto Light"/>
          <w:bCs/>
          <w:noProof/>
          <w:color w:val="666666"/>
          <w:lang w:eastAsia="es-PE"/>
        </w:rPr>
        <w:drawing>
          <wp:anchor distT="0" distB="0" distL="114300" distR="114300" simplePos="0" relativeHeight="252180480" behindDoc="0" locked="0" layoutInCell="1" allowOverlap="1" wp14:anchorId="3F8EA943" wp14:editId="5845F28D">
            <wp:simplePos x="0" y="0"/>
            <wp:positionH relativeFrom="column">
              <wp:posOffset>4595495</wp:posOffset>
            </wp:positionH>
            <wp:positionV relativeFrom="paragraph">
              <wp:posOffset>81280</wp:posOffset>
            </wp:positionV>
            <wp:extent cx="1161415" cy="17145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urso 8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93"/>
                    <a:stretch/>
                  </pic:blipFill>
                  <pic:spPr bwMode="auto">
                    <a:xfrm>
                      <a:off x="0" y="0"/>
                      <a:ext cx="116141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4BC84" w14:textId="2777FA1C" w:rsidR="006C126B" w:rsidRPr="006C126B" w:rsidRDefault="006C126B" w:rsidP="006C126B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868" w:right="479"/>
        <w:jc w:val="both"/>
        <w:rPr>
          <w:rFonts w:ascii="Calibri" w:eastAsia="Calibri" w:hAnsi="Calibri" w:cs="Times New Roman"/>
          <w:color w:val="262626"/>
          <w:sz w:val="22"/>
        </w:rPr>
      </w:pPr>
    </w:p>
    <w:p w14:paraId="76786B85" w14:textId="27F42CB0" w:rsidR="000E7946" w:rsidRPr="00825C2A" w:rsidRDefault="0012715D" w:rsidP="000E7946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709" w:right="-115"/>
        <w:jc w:val="both"/>
        <w:rPr>
          <w:rFonts w:ascii="Roboto Light" w:hAnsi="Roboto Light"/>
          <w:bCs/>
          <w:color w:val="666666"/>
        </w:rPr>
      </w:pPr>
      <w:r w:rsidRPr="0012715D">
        <w:rPr>
          <w:rFonts w:ascii="Roboto Light" w:hAnsi="Roboto Light"/>
          <w:bCs/>
          <w:color w:val="666666"/>
        </w:rPr>
        <w:t>A continuación, te presentamos un cuadro en donde te invitamos a completar (en una hoja aparte</w:t>
      </w:r>
      <w:r>
        <w:rPr>
          <w:rFonts w:ascii="Roboto Light" w:hAnsi="Roboto Light"/>
          <w:bCs/>
          <w:color w:val="666666"/>
        </w:rPr>
        <w:t xml:space="preserve"> o editando este mismo archivo</w:t>
      </w:r>
      <w:r w:rsidRPr="0012715D">
        <w:rPr>
          <w:rFonts w:ascii="Roboto Light" w:hAnsi="Roboto Light"/>
          <w:bCs/>
          <w:color w:val="666666"/>
        </w:rPr>
        <w:t>) información referente a</w:t>
      </w:r>
      <w:r w:rsidR="00820FD4">
        <w:rPr>
          <w:rFonts w:ascii="Roboto Light" w:hAnsi="Roboto Light"/>
          <w:bCs/>
          <w:color w:val="666666"/>
        </w:rPr>
        <w:t xml:space="preserve"> algunos miembros de tu familia. Luego responde las preguntas.</w:t>
      </w:r>
    </w:p>
    <w:p w14:paraId="6B27D3DE" w14:textId="77777777" w:rsidR="0012715D" w:rsidRDefault="0012715D" w:rsidP="00041915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709" w:right="283"/>
        <w:jc w:val="both"/>
        <w:rPr>
          <w:rFonts w:ascii="Roboto Light" w:hAnsi="Roboto Light"/>
          <w:bCs/>
          <w:color w:val="666666"/>
        </w:rPr>
      </w:pPr>
    </w:p>
    <w:p w14:paraId="2FCB2291" w14:textId="77777777" w:rsidR="0012715D" w:rsidRDefault="0012715D" w:rsidP="00041915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709" w:right="283"/>
        <w:jc w:val="both"/>
        <w:rPr>
          <w:rFonts w:ascii="Roboto Light" w:hAnsi="Roboto Light"/>
          <w:bCs/>
          <w:color w:val="666666"/>
        </w:rPr>
      </w:pPr>
    </w:p>
    <w:p w14:paraId="3FF69126" w14:textId="77777777" w:rsidR="0012715D" w:rsidRDefault="0012715D" w:rsidP="00041915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709" w:right="283"/>
        <w:jc w:val="both"/>
        <w:rPr>
          <w:rFonts w:ascii="Roboto Light" w:hAnsi="Roboto Light"/>
          <w:bCs/>
          <w:color w:val="666666"/>
        </w:rPr>
      </w:pPr>
    </w:p>
    <w:tbl>
      <w:tblPr>
        <w:tblStyle w:val="Tablaconcuadrcula6concolores-nfasis2"/>
        <w:tblW w:w="8784" w:type="dxa"/>
        <w:tblLayout w:type="fixed"/>
        <w:tblLook w:val="0400" w:firstRow="0" w:lastRow="0" w:firstColumn="0" w:lastColumn="0" w:noHBand="0" w:noVBand="1"/>
      </w:tblPr>
      <w:tblGrid>
        <w:gridCol w:w="2196"/>
        <w:gridCol w:w="2196"/>
        <w:gridCol w:w="2196"/>
        <w:gridCol w:w="2196"/>
      </w:tblGrid>
      <w:tr w:rsidR="0012715D" w:rsidRPr="00D73F31" w14:paraId="3D757387" w14:textId="77777777" w:rsidTr="00127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tcW w:w="2196" w:type="dxa"/>
            <w:shd w:val="clear" w:color="auto" w:fill="00ABBF" w:themeFill="text2"/>
          </w:tcPr>
          <w:p w14:paraId="443C52EA" w14:textId="7872AB7E" w:rsidR="0012715D" w:rsidRPr="00236B6B" w:rsidRDefault="0012715D" w:rsidP="006F6C48">
            <w:pPr>
              <w:rPr>
                <w:b/>
                <w:bCs/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Familia</w:t>
            </w:r>
          </w:p>
        </w:tc>
        <w:tc>
          <w:tcPr>
            <w:tcW w:w="2196" w:type="dxa"/>
            <w:shd w:val="clear" w:color="auto" w:fill="00ABBF" w:themeFill="text2"/>
          </w:tcPr>
          <w:p w14:paraId="5945B1C6" w14:textId="28C49CB2" w:rsidR="0012715D" w:rsidRPr="00236B6B" w:rsidRDefault="0012715D" w:rsidP="006F6C48">
            <w:pPr>
              <w:rPr>
                <w:b/>
                <w:bCs/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Nivel educativo alcanzado</w:t>
            </w:r>
          </w:p>
        </w:tc>
        <w:tc>
          <w:tcPr>
            <w:tcW w:w="2196" w:type="dxa"/>
            <w:shd w:val="clear" w:color="auto" w:fill="00ABBF" w:themeFill="text2"/>
          </w:tcPr>
          <w:p w14:paraId="61C1DFCE" w14:textId="0645D01D" w:rsidR="0012715D" w:rsidRPr="00236B6B" w:rsidRDefault="0012715D" w:rsidP="006F6C48">
            <w:pPr>
              <w:rPr>
                <w:b/>
                <w:bCs/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Actividad principal</w:t>
            </w:r>
          </w:p>
        </w:tc>
        <w:tc>
          <w:tcPr>
            <w:tcW w:w="2196" w:type="dxa"/>
            <w:shd w:val="clear" w:color="auto" w:fill="00ABBF" w:themeFill="text2"/>
          </w:tcPr>
          <w:p w14:paraId="65B3CABC" w14:textId="18B213A0" w:rsidR="0012715D" w:rsidRPr="00236B6B" w:rsidRDefault="0012715D" w:rsidP="006F6C48">
            <w:pPr>
              <w:rPr>
                <w:b/>
                <w:bCs/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Acceso a recursos económicos propios</w:t>
            </w:r>
          </w:p>
        </w:tc>
      </w:tr>
      <w:tr w:rsidR="0012715D" w:rsidRPr="00D73F31" w14:paraId="1978361A" w14:textId="77777777" w:rsidTr="0012715D">
        <w:trPr>
          <w:trHeight w:val="567"/>
        </w:trPr>
        <w:tc>
          <w:tcPr>
            <w:tcW w:w="2196" w:type="dxa"/>
            <w:shd w:val="clear" w:color="auto" w:fill="FFFFFF" w:themeFill="background1"/>
          </w:tcPr>
          <w:p w14:paraId="1450E4BD" w14:textId="77777777" w:rsidR="0012715D" w:rsidRPr="0012715D" w:rsidRDefault="0012715D" w:rsidP="006F6C48">
            <w:pPr>
              <w:rPr>
                <w:rFonts w:ascii="Roboto Light" w:hAnsi="Roboto Light"/>
                <w:b/>
                <w:color w:val="666666" w:themeColor="text1"/>
                <w:sz w:val="28"/>
                <w:szCs w:val="28"/>
              </w:rPr>
            </w:pPr>
            <w:r w:rsidRPr="0012715D">
              <w:rPr>
                <w:rFonts w:ascii="Roboto Light" w:hAnsi="Roboto Light"/>
                <w:b/>
                <w:color w:val="666666" w:themeColor="text1"/>
                <w:sz w:val="28"/>
                <w:szCs w:val="28"/>
              </w:rPr>
              <w:t>Abuela</w:t>
            </w:r>
          </w:p>
          <w:p w14:paraId="72CED7F6" w14:textId="77777777" w:rsidR="0012715D" w:rsidRPr="0012715D" w:rsidRDefault="0012715D" w:rsidP="006F6C48">
            <w:pPr>
              <w:rPr>
                <w:rFonts w:ascii="Roboto Light" w:hAnsi="Roboto Light"/>
                <w:b/>
                <w:color w:val="666666" w:themeColor="text1"/>
                <w:sz w:val="28"/>
                <w:szCs w:val="28"/>
              </w:rPr>
            </w:pPr>
          </w:p>
          <w:p w14:paraId="0D123BB6" w14:textId="3084D43C" w:rsidR="0012715D" w:rsidRPr="0012715D" w:rsidRDefault="0012715D" w:rsidP="006F6C48">
            <w:pPr>
              <w:rPr>
                <w:rFonts w:ascii="Roboto Light" w:hAnsi="Roboto Light"/>
                <w:b/>
                <w:color w:val="666666" w:themeColor="text1"/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FFFFFF" w:themeFill="background1"/>
          </w:tcPr>
          <w:p w14:paraId="01D2D9FC" w14:textId="77777777" w:rsidR="0012715D" w:rsidRPr="00236B6B" w:rsidRDefault="0012715D" w:rsidP="006F6C48">
            <w:pPr>
              <w:rPr>
                <w:rFonts w:ascii="Roboto Light" w:hAnsi="Roboto Light"/>
                <w:sz w:val="22"/>
              </w:rPr>
            </w:pPr>
          </w:p>
        </w:tc>
        <w:tc>
          <w:tcPr>
            <w:tcW w:w="2196" w:type="dxa"/>
            <w:shd w:val="clear" w:color="auto" w:fill="FFFFFF" w:themeFill="background1"/>
          </w:tcPr>
          <w:p w14:paraId="4EE08218" w14:textId="603B889C" w:rsidR="0012715D" w:rsidRPr="00236B6B" w:rsidRDefault="0012715D" w:rsidP="00127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9"/>
              </w:tabs>
              <w:jc w:val="both"/>
              <w:rPr>
                <w:rFonts w:ascii="Roboto Light" w:eastAsia="Arial" w:hAnsi="Roboto Light" w:cstheme="minorHAnsi"/>
                <w:sz w:val="22"/>
              </w:rPr>
            </w:pPr>
          </w:p>
        </w:tc>
        <w:tc>
          <w:tcPr>
            <w:tcW w:w="2196" w:type="dxa"/>
            <w:shd w:val="clear" w:color="auto" w:fill="FFFFFF" w:themeFill="background1"/>
          </w:tcPr>
          <w:p w14:paraId="6C191645" w14:textId="77777777" w:rsidR="0012715D" w:rsidRPr="00236B6B" w:rsidRDefault="0012715D" w:rsidP="006F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Light" w:hAnsi="Roboto Light"/>
                <w:sz w:val="22"/>
              </w:rPr>
            </w:pPr>
          </w:p>
        </w:tc>
      </w:tr>
      <w:tr w:rsidR="0012715D" w:rsidRPr="00D73F31" w14:paraId="38444B38" w14:textId="77777777" w:rsidTr="00127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tcW w:w="2196" w:type="dxa"/>
            <w:shd w:val="clear" w:color="auto" w:fill="F3AA1C" w:themeFill="background2"/>
          </w:tcPr>
          <w:p w14:paraId="132AEE17" w14:textId="77777777" w:rsidR="0012715D" w:rsidRPr="0012715D" w:rsidRDefault="0012715D" w:rsidP="006F6C48">
            <w:pPr>
              <w:rPr>
                <w:rFonts w:ascii="Roboto Light" w:hAnsi="Roboto Light"/>
                <w:b/>
                <w:color w:val="666666" w:themeColor="text1"/>
                <w:sz w:val="28"/>
                <w:szCs w:val="28"/>
              </w:rPr>
            </w:pPr>
            <w:r w:rsidRPr="0012715D">
              <w:rPr>
                <w:rFonts w:ascii="Roboto Light" w:hAnsi="Roboto Light"/>
                <w:b/>
                <w:color w:val="666666" w:themeColor="text1"/>
                <w:sz w:val="28"/>
                <w:szCs w:val="28"/>
              </w:rPr>
              <w:t>Abuelo</w:t>
            </w:r>
          </w:p>
          <w:p w14:paraId="77E476B6" w14:textId="77777777" w:rsidR="0012715D" w:rsidRPr="0012715D" w:rsidRDefault="0012715D" w:rsidP="006F6C48">
            <w:pPr>
              <w:rPr>
                <w:rFonts w:ascii="Roboto Light" w:hAnsi="Roboto Light"/>
                <w:b/>
                <w:color w:val="666666" w:themeColor="text1"/>
                <w:sz w:val="28"/>
                <w:szCs w:val="28"/>
              </w:rPr>
            </w:pPr>
          </w:p>
          <w:p w14:paraId="6E47E37C" w14:textId="115B554F" w:rsidR="0012715D" w:rsidRPr="0012715D" w:rsidRDefault="0012715D" w:rsidP="006F6C48">
            <w:pPr>
              <w:rPr>
                <w:rFonts w:ascii="Roboto Light" w:hAnsi="Roboto Light"/>
                <w:b/>
                <w:color w:val="666666" w:themeColor="text1"/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F3AA1C" w:themeFill="background2"/>
          </w:tcPr>
          <w:p w14:paraId="2ABE901F" w14:textId="55050AFD" w:rsidR="0012715D" w:rsidRPr="00236B6B" w:rsidRDefault="0012715D" w:rsidP="006F6C48">
            <w:pPr>
              <w:rPr>
                <w:rFonts w:ascii="Roboto Light" w:hAnsi="Roboto Light"/>
                <w:sz w:val="22"/>
              </w:rPr>
            </w:pPr>
          </w:p>
        </w:tc>
        <w:tc>
          <w:tcPr>
            <w:tcW w:w="2196" w:type="dxa"/>
            <w:shd w:val="clear" w:color="auto" w:fill="F3AA1C" w:themeFill="background2"/>
          </w:tcPr>
          <w:p w14:paraId="5BC9C7BE" w14:textId="66F4B65D" w:rsidR="0012715D" w:rsidRPr="0012715D" w:rsidRDefault="0012715D" w:rsidP="0012715D">
            <w:pPr>
              <w:jc w:val="both"/>
              <w:rPr>
                <w:rFonts w:ascii="Roboto Light" w:hAnsi="Roboto Light" w:cstheme="minorHAnsi"/>
                <w:color w:val="000000"/>
                <w:sz w:val="22"/>
              </w:rPr>
            </w:pPr>
          </w:p>
        </w:tc>
        <w:tc>
          <w:tcPr>
            <w:tcW w:w="2196" w:type="dxa"/>
            <w:shd w:val="clear" w:color="auto" w:fill="F3AA1C" w:themeFill="background2"/>
          </w:tcPr>
          <w:p w14:paraId="21864CFD" w14:textId="77777777" w:rsidR="0012715D" w:rsidRPr="00236B6B" w:rsidRDefault="0012715D" w:rsidP="006F6C48">
            <w:pPr>
              <w:rPr>
                <w:rFonts w:ascii="Roboto Light" w:hAnsi="Roboto Light"/>
                <w:sz w:val="22"/>
              </w:rPr>
            </w:pPr>
          </w:p>
        </w:tc>
      </w:tr>
      <w:tr w:rsidR="0012715D" w:rsidRPr="00D73F31" w14:paraId="115D6F4B" w14:textId="77777777" w:rsidTr="0012715D">
        <w:trPr>
          <w:trHeight w:val="566"/>
        </w:trPr>
        <w:tc>
          <w:tcPr>
            <w:tcW w:w="2196" w:type="dxa"/>
            <w:shd w:val="clear" w:color="auto" w:fill="FFFFFF" w:themeFill="background1"/>
          </w:tcPr>
          <w:p w14:paraId="173245F9" w14:textId="77777777" w:rsidR="0012715D" w:rsidRPr="0012715D" w:rsidRDefault="0012715D" w:rsidP="006F6C48">
            <w:pPr>
              <w:ind w:right="67"/>
              <w:rPr>
                <w:rFonts w:ascii="Roboto Light" w:hAnsi="Roboto Light"/>
                <w:b/>
                <w:color w:val="666666" w:themeColor="text1"/>
                <w:sz w:val="28"/>
                <w:szCs w:val="28"/>
              </w:rPr>
            </w:pPr>
            <w:r w:rsidRPr="0012715D">
              <w:rPr>
                <w:rFonts w:ascii="Roboto Light" w:hAnsi="Roboto Light"/>
                <w:b/>
                <w:color w:val="666666" w:themeColor="text1"/>
                <w:sz w:val="28"/>
                <w:szCs w:val="28"/>
              </w:rPr>
              <w:t>Madre</w:t>
            </w:r>
          </w:p>
          <w:p w14:paraId="24484475" w14:textId="77777777" w:rsidR="0012715D" w:rsidRPr="0012715D" w:rsidRDefault="0012715D" w:rsidP="006F6C48">
            <w:pPr>
              <w:ind w:right="67"/>
              <w:rPr>
                <w:rFonts w:ascii="Roboto Light" w:hAnsi="Roboto Light"/>
                <w:b/>
                <w:color w:val="666666" w:themeColor="text1"/>
                <w:sz w:val="28"/>
                <w:szCs w:val="28"/>
              </w:rPr>
            </w:pPr>
          </w:p>
          <w:p w14:paraId="52863758" w14:textId="28FD9BA1" w:rsidR="0012715D" w:rsidRPr="0012715D" w:rsidRDefault="0012715D" w:rsidP="006F6C48">
            <w:pPr>
              <w:ind w:right="67"/>
              <w:rPr>
                <w:rFonts w:ascii="Roboto Light" w:hAnsi="Roboto Light"/>
                <w:b/>
                <w:color w:val="666666" w:themeColor="text1"/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auto"/>
          </w:tcPr>
          <w:p w14:paraId="3AD6B7AD" w14:textId="642C8BDA" w:rsidR="0012715D" w:rsidRPr="00236B6B" w:rsidRDefault="0012715D" w:rsidP="006F6C48">
            <w:pPr>
              <w:rPr>
                <w:rFonts w:ascii="Roboto Light" w:hAnsi="Roboto Light"/>
                <w:sz w:val="22"/>
              </w:rPr>
            </w:pPr>
          </w:p>
        </w:tc>
        <w:tc>
          <w:tcPr>
            <w:tcW w:w="2196" w:type="dxa"/>
            <w:shd w:val="clear" w:color="auto" w:fill="auto"/>
          </w:tcPr>
          <w:p w14:paraId="78271E92" w14:textId="75193C55" w:rsidR="0012715D" w:rsidRPr="0012715D" w:rsidRDefault="0012715D" w:rsidP="0012715D">
            <w:pPr>
              <w:tabs>
                <w:tab w:val="left" w:pos="739"/>
              </w:tabs>
              <w:jc w:val="both"/>
              <w:rPr>
                <w:rFonts w:ascii="Roboto Light" w:hAnsi="Roboto Light" w:cstheme="minorHAnsi"/>
                <w:color w:val="000000"/>
                <w:sz w:val="22"/>
              </w:rPr>
            </w:pPr>
          </w:p>
        </w:tc>
        <w:tc>
          <w:tcPr>
            <w:tcW w:w="2196" w:type="dxa"/>
            <w:shd w:val="clear" w:color="auto" w:fill="auto"/>
          </w:tcPr>
          <w:p w14:paraId="3B0D896A" w14:textId="77777777" w:rsidR="0012715D" w:rsidRPr="00236B6B" w:rsidRDefault="0012715D" w:rsidP="006F6C48">
            <w:pPr>
              <w:rPr>
                <w:rFonts w:ascii="Roboto Light" w:hAnsi="Roboto Light"/>
                <w:sz w:val="22"/>
              </w:rPr>
            </w:pPr>
          </w:p>
        </w:tc>
      </w:tr>
      <w:tr w:rsidR="0012715D" w:rsidRPr="00D73F31" w14:paraId="79BB2394" w14:textId="77777777" w:rsidTr="00127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tcW w:w="2196" w:type="dxa"/>
            <w:shd w:val="clear" w:color="auto" w:fill="F3AA1C" w:themeFill="background2"/>
          </w:tcPr>
          <w:p w14:paraId="00D558D7" w14:textId="77777777" w:rsidR="0012715D" w:rsidRPr="0012715D" w:rsidRDefault="0012715D" w:rsidP="006F6C48">
            <w:pPr>
              <w:ind w:right="67"/>
              <w:rPr>
                <w:rFonts w:ascii="Roboto Light" w:hAnsi="Roboto Light"/>
                <w:b/>
                <w:color w:val="666666" w:themeColor="text1"/>
                <w:sz w:val="28"/>
                <w:szCs w:val="28"/>
              </w:rPr>
            </w:pPr>
            <w:r w:rsidRPr="0012715D">
              <w:rPr>
                <w:rFonts w:ascii="Roboto Light" w:hAnsi="Roboto Light"/>
                <w:b/>
                <w:color w:val="666666" w:themeColor="text1"/>
                <w:sz w:val="28"/>
                <w:szCs w:val="28"/>
              </w:rPr>
              <w:t>Padre</w:t>
            </w:r>
          </w:p>
          <w:p w14:paraId="45420B8F" w14:textId="77777777" w:rsidR="0012715D" w:rsidRPr="0012715D" w:rsidRDefault="0012715D" w:rsidP="006F6C48">
            <w:pPr>
              <w:ind w:right="67"/>
              <w:rPr>
                <w:rFonts w:ascii="Roboto Light" w:hAnsi="Roboto Light"/>
                <w:b/>
                <w:color w:val="666666" w:themeColor="text1"/>
                <w:sz w:val="28"/>
                <w:szCs w:val="28"/>
              </w:rPr>
            </w:pPr>
          </w:p>
          <w:p w14:paraId="0C57FD0C" w14:textId="247F5DE6" w:rsidR="0012715D" w:rsidRPr="0012715D" w:rsidRDefault="0012715D" w:rsidP="006F6C48">
            <w:pPr>
              <w:ind w:right="67"/>
              <w:rPr>
                <w:rFonts w:ascii="Roboto Light" w:hAnsi="Roboto Light"/>
                <w:b/>
                <w:color w:val="666666" w:themeColor="text1"/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F3AA1C" w:themeFill="background2"/>
          </w:tcPr>
          <w:p w14:paraId="26937906" w14:textId="77777777" w:rsidR="0012715D" w:rsidRPr="00236B6B" w:rsidRDefault="0012715D" w:rsidP="006F6C48">
            <w:pPr>
              <w:rPr>
                <w:rFonts w:ascii="Roboto Light" w:hAnsi="Roboto Light"/>
                <w:sz w:val="22"/>
              </w:rPr>
            </w:pPr>
          </w:p>
        </w:tc>
        <w:tc>
          <w:tcPr>
            <w:tcW w:w="2196" w:type="dxa"/>
            <w:shd w:val="clear" w:color="auto" w:fill="F3AA1C" w:themeFill="background2"/>
          </w:tcPr>
          <w:p w14:paraId="02968F7C" w14:textId="77777777" w:rsidR="0012715D" w:rsidRPr="0012715D" w:rsidRDefault="0012715D" w:rsidP="0012715D">
            <w:pPr>
              <w:tabs>
                <w:tab w:val="left" w:pos="739"/>
              </w:tabs>
              <w:jc w:val="both"/>
              <w:rPr>
                <w:rFonts w:ascii="Roboto Light" w:hAnsi="Roboto Light" w:cstheme="minorHAnsi"/>
                <w:color w:val="000000"/>
                <w:sz w:val="22"/>
              </w:rPr>
            </w:pPr>
          </w:p>
        </w:tc>
        <w:tc>
          <w:tcPr>
            <w:tcW w:w="2196" w:type="dxa"/>
            <w:shd w:val="clear" w:color="auto" w:fill="F3AA1C" w:themeFill="background2"/>
          </w:tcPr>
          <w:p w14:paraId="650B3347" w14:textId="77777777" w:rsidR="0012715D" w:rsidRPr="00236B6B" w:rsidRDefault="0012715D" w:rsidP="006F6C48">
            <w:pPr>
              <w:rPr>
                <w:rFonts w:ascii="Roboto Light" w:hAnsi="Roboto Light"/>
                <w:sz w:val="22"/>
              </w:rPr>
            </w:pPr>
          </w:p>
        </w:tc>
      </w:tr>
      <w:tr w:rsidR="0012715D" w:rsidRPr="00D73F31" w14:paraId="2D7C65BA" w14:textId="77777777" w:rsidTr="0012715D">
        <w:trPr>
          <w:trHeight w:val="566"/>
        </w:trPr>
        <w:tc>
          <w:tcPr>
            <w:tcW w:w="2196" w:type="dxa"/>
            <w:shd w:val="clear" w:color="auto" w:fill="FFFFFF" w:themeFill="background1"/>
          </w:tcPr>
          <w:p w14:paraId="2D00ADD1" w14:textId="77777777" w:rsidR="0012715D" w:rsidRPr="0012715D" w:rsidRDefault="0012715D" w:rsidP="006F6C48">
            <w:pPr>
              <w:ind w:right="67"/>
              <w:rPr>
                <w:rFonts w:ascii="Roboto Light" w:hAnsi="Roboto Light"/>
                <w:b/>
                <w:color w:val="666666" w:themeColor="text1"/>
                <w:sz w:val="28"/>
                <w:szCs w:val="28"/>
              </w:rPr>
            </w:pPr>
            <w:r w:rsidRPr="0012715D">
              <w:rPr>
                <w:rFonts w:ascii="Roboto Light" w:hAnsi="Roboto Light"/>
                <w:b/>
                <w:color w:val="666666" w:themeColor="text1"/>
                <w:sz w:val="28"/>
                <w:szCs w:val="28"/>
              </w:rPr>
              <w:t>Tú mismo</w:t>
            </w:r>
          </w:p>
          <w:p w14:paraId="3A07EA98" w14:textId="77777777" w:rsidR="0012715D" w:rsidRPr="0012715D" w:rsidRDefault="0012715D" w:rsidP="006F6C48">
            <w:pPr>
              <w:ind w:right="67"/>
              <w:rPr>
                <w:rFonts w:ascii="Roboto Light" w:hAnsi="Roboto Light"/>
                <w:b/>
                <w:color w:val="666666" w:themeColor="text1"/>
                <w:sz w:val="28"/>
                <w:szCs w:val="28"/>
              </w:rPr>
            </w:pPr>
          </w:p>
          <w:p w14:paraId="44D6F62A" w14:textId="20BAD19B" w:rsidR="0012715D" w:rsidRPr="0012715D" w:rsidRDefault="0012715D" w:rsidP="006F6C48">
            <w:pPr>
              <w:ind w:right="67"/>
              <w:rPr>
                <w:rFonts w:ascii="Roboto Light" w:hAnsi="Roboto Light"/>
                <w:b/>
                <w:color w:val="666666" w:themeColor="text1"/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auto"/>
          </w:tcPr>
          <w:p w14:paraId="05AE8413" w14:textId="77777777" w:rsidR="0012715D" w:rsidRPr="00236B6B" w:rsidRDefault="0012715D" w:rsidP="006F6C48">
            <w:pPr>
              <w:rPr>
                <w:rFonts w:ascii="Roboto Light" w:hAnsi="Roboto Light"/>
                <w:sz w:val="22"/>
              </w:rPr>
            </w:pPr>
          </w:p>
        </w:tc>
        <w:tc>
          <w:tcPr>
            <w:tcW w:w="2196" w:type="dxa"/>
            <w:shd w:val="clear" w:color="auto" w:fill="auto"/>
          </w:tcPr>
          <w:p w14:paraId="130D8613" w14:textId="77777777" w:rsidR="0012715D" w:rsidRPr="0012715D" w:rsidRDefault="0012715D" w:rsidP="0012715D">
            <w:pPr>
              <w:tabs>
                <w:tab w:val="left" w:pos="739"/>
              </w:tabs>
              <w:jc w:val="both"/>
              <w:rPr>
                <w:rFonts w:ascii="Roboto Light" w:hAnsi="Roboto Light" w:cstheme="minorHAnsi"/>
                <w:color w:val="000000"/>
                <w:sz w:val="22"/>
              </w:rPr>
            </w:pPr>
          </w:p>
        </w:tc>
        <w:tc>
          <w:tcPr>
            <w:tcW w:w="2196" w:type="dxa"/>
            <w:shd w:val="clear" w:color="auto" w:fill="auto"/>
          </w:tcPr>
          <w:p w14:paraId="08DD5116" w14:textId="77777777" w:rsidR="0012715D" w:rsidRPr="00236B6B" w:rsidRDefault="0012715D" w:rsidP="006F6C48">
            <w:pPr>
              <w:rPr>
                <w:rFonts w:ascii="Roboto Light" w:hAnsi="Roboto Light"/>
                <w:sz w:val="22"/>
              </w:rPr>
            </w:pPr>
          </w:p>
        </w:tc>
      </w:tr>
      <w:tr w:rsidR="0012715D" w:rsidRPr="00D73F31" w14:paraId="60DDAB9C" w14:textId="77777777" w:rsidTr="00127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tcW w:w="2196" w:type="dxa"/>
            <w:shd w:val="clear" w:color="auto" w:fill="F3AA1C" w:themeFill="background2"/>
          </w:tcPr>
          <w:p w14:paraId="439797FB" w14:textId="77777777" w:rsidR="0012715D" w:rsidRPr="0012715D" w:rsidRDefault="0012715D" w:rsidP="006F6C48">
            <w:pPr>
              <w:ind w:right="67"/>
              <w:rPr>
                <w:rFonts w:ascii="Roboto Light" w:hAnsi="Roboto Light"/>
                <w:b/>
                <w:color w:val="666666" w:themeColor="text1"/>
                <w:sz w:val="28"/>
                <w:szCs w:val="28"/>
              </w:rPr>
            </w:pPr>
            <w:r w:rsidRPr="0012715D">
              <w:rPr>
                <w:rFonts w:ascii="Roboto Light" w:hAnsi="Roboto Light"/>
                <w:b/>
                <w:color w:val="666666" w:themeColor="text1"/>
                <w:sz w:val="28"/>
                <w:szCs w:val="28"/>
              </w:rPr>
              <w:t>Tu hijo o hija, si lo tuvieras</w:t>
            </w:r>
          </w:p>
          <w:p w14:paraId="7C42DB38" w14:textId="51444854" w:rsidR="0012715D" w:rsidRPr="0012715D" w:rsidRDefault="0012715D" w:rsidP="006F6C48">
            <w:pPr>
              <w:ind w:right="67"/>
              <w:rPr>
                <w:rFonts w:ascii="Roboto Light" w:hAnsi="Roboto Light"/>
                <w:b/>
                <w:color w:val="666666" w:themeColor="text1"/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F3AA1C" w:themeFill="background2"/>
          </w:tcPr>
          <w:p w14:paraId="2BE0DD85" w14:textId="77777777" w:rsidR="0012715D" w:rsidRPr="00236B6B" w:rsidRDefault="0012715D" w:rsidP="006F6C48">
            <w:pPr>
              <w:rPr>
                <w:rFonts w:ascii="Roboto Light" w:hAnsi="Roboto Light"/>
                <w:sz w:val="22"/>
              </w:rPr>
            </w:pPr>
          </w:p>
        </w:tc>
        <w:tc>
          <w:tcPr>
            <w:tcW w:w="2196" w:type="dxa"/>
            <w:shd w:val="clear" w:color="auto" w:fill="F3AA1C" w:themeFill="background2"/>
          </w:tcPr>
          <w:p w14:paraId="6C9EF9A0" w14:textId="77777777" w:rsidR="0012715D" w:rsidRPr="0012715D" w:rsidRDefault="0012715D" w:rsidP="0012715D">
            <w:pPr>
              <w:tabs>
                <w:tab w:val="left" w:pos="739"/>
              </w:tabs>
              <w:jc w:val="both"/>
              <w:rPr>
                <w:rFonts w:ascii="Roboto Light" w:hAnsi="Roboto Light" w:cstheme="minorHAnsi"/>
                <w:color w:val="000000"/>
                <w:sz w:val="22"/>
              </w:rPr>
            </w:pPr>
          </w:p>
        </w:tc>
        <w:tc>
          <w:tcPr>
            <w:tcW w:w="2196" w:type="dxa"/>
            <w:shd w:val="clear" w:color="auto" w:fill="F3AA1C" w:themeFill="background2"/>
          </w:tcPr>
          <w:p w14:paraId="29DB65D0" w14:textId="77777777" w:rsidR="0012715D" w:rsidRPr="00236B6B" w:rsidRDefault="0012715D" w:rsidP="006F6C48">
            <w:pPr>
              <w:rPr>
                <w:rFonts w:ascii="Roboto Light" w:hAnsi="Roboto Light"/>
                <w:sz w:val="22"/>
              </w:rPr>
            </w:pPr>
          </w:p>
        </w:tc>
      </w:tr>
    </w:tbl>
    <w:p w14:paraId="2D363629" w14:textId="77777777" w:rsidR="0012715D" w:rsidRDefault="0012715D" w:rsidP="00041915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709" w:right="283"/>
        <w:jc w:val="both"/>
        <w:rPr>
          <w:rFonts w:ascii="Roboto Light" w:hAnsi="Roboto Light"/>
          <w:bCs/>
          <w:color w:val="666666"/>
        </w:rPr>
      </w:pPr>
    </w:p>
    <w:p w14:paraId="11BE6BE2" w14:textId="77777777" w:rsidR="0012715D" w:rsidRPr="00820FD4" w:rsidRDefault="0012715D" w:rsidP="00820FD4">
      <w:pPr>
        <w:numPr>
          <w:ilvl w:val="0"/>
          <w:numId w:val="28"/>
        </w:numPr>
        <w:ind w:left="567"/>
        <w:contextualSpacing/>
      </w:pPr>
      <w:r w:rsidRPr="00820FD4">
        <w:t xml:space="preserve">¿Encuentras diferencias educativas, de trabajo y de ingresos entre las mujeres y los hombres de tu familia? ¿Qué reflexiones te generan observar estas diferencias? </w:t>
      </w:r>
    </w:p>
    <w:p w14:paraId="513D6ACF" w14:textId="77777777" w:rsidR="0012715D" w:rsidRPr="00820FD4" w:rsidRDefault="0012715D" w:rsidP="00820FD4">
      <w:pPr>
        <w:numPr>
          <w:ilvl w:val="0"/>
          <w:numId w:val="28"/>
        </w:numPr>
        <w:ind w:left="567"/>
        <w:contextualSpacing/>
      </w:pPr>
      <w:r w:rsidRPr="00820FD4">
        <w:t xml:space="preserve">¿Tu situación o la situación de tu familia fue común para la época? </w:t>
      </w:r>
    </w:p>
    <w:p w14:paraId="10154249" w14:textId="447C1BC8" w:rsidR="0012715D" w:rsidRDefault="0012715D" w:rsidP="00820FD4">
      <w:pPr>
        <w:numPr>
          <w:ilvl w:val="0"/>
          <w:numId w:val="28"/>
        </w:numPr>
        <w:ind w:left="567"/>
        <w:contextualSpacing/>
      </w:pPr>
      <w:r w:rsidRPr="00820FD4">
        <w:t>¿Cómo enfrentas estas diferencias en tu vida cotidiana y en tu práctica docente con tus estudiantes?</w:t>
      </w:r>
    </w:p>
    <w:p w14:paraId="12B04382" w14:textId="22FA920B" w:rsidR="00825C2A" w:rsidRPr="00825C2A" w:rsidRDefault="00825C2A" w:rsidP="00820FD4">
      <w:pPr>
        <w:jc w:val="both"/>
        <w:rPr>
          <w:rFonts w:ascii="Calibri" w:eastAsia="Calibri" w:hAnsi="Calibri" w:cs="Arial"/>
          <w:color w:val="auto"/>
          <w:sz w:val="22"/>
          <w:lang w:eastAsia="es-PE"/>
        </w:rPr>
      </w:pPr>
    </w:p>
    <w:sectPr w:rsidR="00825C2A" w:rsidRPr="00825C2A" w:rsidSect="006C12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134" w:right="1134" w:bottom="1134" w:left="1134" w:header="0" w:footer="283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50BCB" w14:textId="77777777" w:rsidR="00A74BED" w:rsidRDefault="00A74BED" w:rsidP="00253C4B">
      <w:r>
        <w:separator/>
      </w:r>
    </w:p>
  </w:endnote>
  <w:endnote w:type="continuationSeparator" w:id="0">
    <w:p w14:paraId="0A9ED391" w14:textId="77777777" w:rsidR="00A74BED" w:rsidRDefault="00A74BED" w:rsidP="00253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 Rounded MT">
    <w:panose1 w:val="02000506050000020004"/>
    <w:charset w:val="00"/>
    <w:family w:val="auto"/>
    <w:pitch w:val="variable"/>
    <w:sig w:usb0="8000002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2ACA1" w14:textId="77777777" w:rsidR="00587A1D" w:rsidRDefault="00F05C2F">
    <w:pPr>
      <w:pStyle w:val="Piedepgina"/>
      <w:jc w:val="center"/>
    </w:pPr>
    <w:r w:rsidRPr="00284F7C">
      <w:rPr>
        <w:noProof/>
        <w:color w:val="00B050" w:themeColor="accent6"/>
        <w:lang w:eastAsia="es-PE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1DA442D" wp14:editId="6D763AA7">
              <wp:simplePos x="0" y="0"/>
              <wp:positionH relativeFrom="margin">
                <wp:align>center</wp:align>
              </wp:positionH>
              <wp:positionV relativeFrom="paragraph">
                <wp:posOffset>-9525</wp:posOffset>
              </wp:positionV>
              <wp:extent cx="2304415" cy="255270"/>
              <wp:effectExtent l="0" t="0" r="0" b="0"/>
              <wp:wrapNone/>
              <wp:docPr id="5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4415" cy="2552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60C057" w14:textId="7F816B33" w:rsidR="00F05C2F" w:rsidRPr="00F05C2F" w:rsidRDefault="00F05C2F" w:rsidP="00F05C2F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F05C2F">
                            <w:rPr>
                              <w:sz w:val="20"/>
                            </w:rPr>
                            <w:fldChar w:fldCharType="begin"/>
                          </w:r>
                          <w:r w:rsidRPr="00F05C2F">
                            <w:rPr>
                              <w:sz w:val="20"/>
                            </w:rPr>
                            <w:instrText>PAGE   \* MERGEFORMAT</w:instrText>
                          </w:r>
                          <w:r w:rsidRPr="00F05C2F">
                            <w:rPr>
                              <w:sz w:val="20"/>
                            </w:rPr>
                            <w:fldChar w:fldCharType="separate"/>
                          </w:r>
                          <w:r w:rsidR="00820FD4" w:rsidRPr="00820FD4">
                            <w:rPr>
                              <w:noProof/>
                              <w:sz w:val="20"/>
                              <w:lang w:val="es-ES"/>
                            </w:rPr>
                            <w:t>2</w:t>
                          </w:r>
                          <w:r w:rsidRPr="00F05C2F">
                            <w:rPr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DA442D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0;margin-top:-.75pt;width:181.45pt;height:20.1pt;z-index:251712512;visibility:visible;mso-wrap-style:square;mso-width-percent:40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" filled="f" stroked="f">
              <v:textbox style="mso-fit-shape-to-text:t">
                <w:txbxContent>
                  <w:p w14:paraId="2B60C057" w14:textId="7F816B33" w:rsidR="00F05C2F" w:rsidRPr="00F05C2F" w:rsidRDefault="00F05C2F" w:rsidP="00F05C2F">
                    <w:pPr>
                      <w:jc w:val="center"/>
                      <w:rPr>
                        <w:sz w:val="20"/>
                      </w:rPr>
                    </w:pPr>
                    <w:r w:rsidRPr="00F05C2F">
                      <w:rPr>
                        <w:sz w:val="20"/>
                      </w:rPr>
                      <w:fldChar w:fldCharType="begin"/>
                    </w:r>
                    <w:r w:rsidRPr="00F05C2F">
                      <w:rPr>
                        <w:sz w:val="20"/>
                      </w:rPr>
                      <w:instrText>PAGE   \* MERGEFORMAT</w:instrText>
                    </w:r>
                    <w:r w:rsidRPr="00F05C2F">
                      <w:rPr>
                        <w:sz w:val="20"/>
                      </w:rPr>
                      <w:fldChar w:fldCharType="separate"/>
                    </w:r>
                    <w:r w:rsidR="00820FD4" w:rsidRPr="00820FD4">
                      <w:rPr>
                        <w:noProof/>
                        <w:sz w:val="20"/>
                        <w:lang w:val="es-ES"/>
                      </w:rPr>
                      <w:t>2</w:t>
                    </w:r>
                    <w:r w:rsidRPr="00F05C2F">
                      <w:rPr>
                        <w:sz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1058158" w14:textId="77777777" w:rsidR="009904B3" w:rsidRDefault="00B345DF" w:rsidP="00B345DF">
    <w:pPr>
      <w:pStyle w:val="Piedepgina"/>
      <w:tabs>
        <w:tab w:val="left" w:pos="4066"/>
      </w:tabs>
      <w:jc w:val="right"/>
    </w:pPr>
    <w:r>
      <w:rPr>
        <w:noProof/>
        <w:lang w:eastAsia="es-PE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546C2" w14:textId="77777777" w:rsidR="00FB1C88" w:rsidRDefault="00F05C2F" w:rsidP="00587A1D">
    <w:pPr>
      <w:pStyle w:val="Piedepgina"/>
      <w:jc w:val="center"/>
    </w:pPr>
    <w:r w:rsidRPr="00F05C2F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BB4FD5F" wp14:editId="19690426">
              <wp:simplePos x="0" y="0"/>
              <wp:positionH relativeFrom="margin">
                <wp:align>center</wp:align>
              </wp:positionH>
              <wp:positionV relativeFrom="paragraph">
                <wp:posOffset>-128270</wp:posOffset>
              </wp:positionV>
              <wp:extent cx="2304415" cy="255270"/>
              <wp:effectExtent l="0" t="0" r="0" b="0"/>
              <wp:wrapNone/>
              <wp:docPr id="5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4415" cy="2552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023D2F" w14:textId="206E35AF" w:rsidR="00F05C2F" w:rsidRPr="0073547E" w:rsidRDefault="00F05C2F" w:rsidP="00A14A7D">
                          <w:pPr>
                            <w:pStyle w:val="piedepagina"/>
                            <w:jc w:val="center"/>
                          </w:pPr>
                          <w:r w:rsidRPr="0073547E">
                            <w:fldChar w:fldCharType="begin"/>
                          </w:r>
                          <w:r w:rsidRPr="0073547E">
                            <w:instrText>PAGE   \* MERGEFORMAT</w:instrText>
                          </w:r>
                          <w:r w:rsidRPr="0073547E">
                            <w:fldChar w:fldCharType="separate"/>
                          </w:r>
                          <w:r w:rsidR="0012715D" w:rsidRPr="0012715D">
                            <w:rPr>
                              <w:noProof/>
                              <w:lang w:val="es-ES"/>
                            </w:rPr>
                            <w:t>9</w:t>
                          </w:r>
                          <w:r w:rsidRPr="0073547E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BB4FD5F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0;margin-top:-10.1pt;width:181.45pt;height:20.1pt;z-index:251715584;visibility:visible;mso-wrap-style:square;mso-width-percent:40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" filled="f" stroked="f">
              <v:textbox style="mso-fit-shape-to-text:t">
                <w:txbxContent>
                  <w:p w14:paraId="08023D2F" w14:textId="206E35AF" w:rsidR="00F05C2F" w:rsidRPr="0073547E" w:rsidRDefault="00F05C2F" w:rsidP="00A14A7D">
                    <w:pPr>
                      <w:pStyle w:val="piedepagina"/>
                      <w:jc w:val="center"/>
                    </w:pPr>
                    <w:r w:rsidRPr="0073547E">
                      <w:fldChar w:fldCharType="begin"/>
                    </w:r>
                    <w:r w:rsidRPr="0073547E">
                      <w:instrText>PAGE   \* MERGEFORMAT</w:instrText>
                    </w:r>
                    <w:r w:rsidRPr="0073547E">
                      <w:fldChar w:fldCharType="separate"/>
                    </w:r>
                    <w:r w:rsidR="0012715D" w:rsidRPr="0012715D">
                      <w:rPr>
                        <w:noProof/>
                        <w:lang w:val="es-ES"/>
                      </w:rPr>
                      <w:t>9</w:t>
                    </w:r>
                    <w:r w:rsidRPr="0073547E"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16084" w14:textId="77777777" w:rsidR="009E4503" w:rsidRPr="009E4503" w:rsidRDefault="009E4503" w:rsidP="00A645AD">
    <w:pPr>
      <w:pStyle w:val="Piedepgina"/>
      <w:jc w:val="right"/>
      <w:rPr>
        <w:color w:val="00B050" w:themeColor="accent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9D5DD" w14:textId="77777777" w:rsidR="00A74BED" w:rsidRDefault="00A74BED" w:rsidP="00253C4B">
      <w:r>
        <w:separator/>
      </w:r>
    </w:p>
  </w:footnote>
  <w:footnote w:type="continuationSeparator" w:id="0">
    <w:p w14:paraId="00324BB6" w14:textId="77777777" w:rsidR="00A74BED" w:rsidRDefault="00A74BED" w:rsidP="00253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C4E51" w14:textId="64037AEA" w:rsidR="00284F7C" w:rsidRDefault="00574823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2182528" behindDoc="1" locked="0" layoutInCell="1" allowOverlap="1" wp14:anchorId="509B8B56" wp14:editId="26DC7B73">
          <wp:simplePos x="0" y="0"/>
          <wp:positionH relativeFrom="column">
            <wp:posOffset>-75565</wp:posOffset>
          </wp:positionH>
          <wp:positionV relativeFrom="paragraph">
            <wp:posOffset>241490</wp:posOffset>
          </wp:positionV>
          <wp:extent cx="713740" cy="232410"/>
          <wp:effectExtent l="0" t="0" r="0" b="0"/>
          <wp:wrapNone/>
          <wp:docPr id="5" name="Imagen 5" descr="Imagen que contiene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Rectángul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740" cy="232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126B">
      <w:rPr>
        <w:noProof/>
        <w:lang w:eastAsia="es-PE"/>
      </w:rPr>
      <mc:AlternateContent>
        <mc:Choice Requires="wps">
          <w:drawing>
            <wp:anchor distT="45720" distB="45720" distL="114300" distR="114300" simplePos="0" relativeHeight="252180480" behindDoc="1" locked="0" layoutInCell="1" allowOverlap="1" wp14:anchorId="5BECFE0A" wp14:editId="04F85A8F">
              <wp:simplePos x="0" y="0"/>
              <wp:positionH relativeFrom="column">
                <wp:posOffset>-316329</wp:posOffset>
              </wp:positionH>
              <wp:positionV relativeFrom="paragraph">
                <wp:posOffset>225631</wp:posOffset>
              </wp:positionV>
              <wp:extent cx="1163782" cy="266065"/>
              <wp:effectExtent l="0" t="0" r="0" b="635"/>
              <wp:wrapNone/>
              <wp:docPr id="2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3782" cy="2660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EA177E" w14:textId="63423F3D" w:rsidR="006C126B" w:rsidRPr="00011347" w:rsidRDefault="00574823" w:rsidP="006C126B">
                          <w:pPr>
                            <w:jc w:val="center"/>
                            <w:rPr>
                              <w:rFonts w:ascii="Arial Rounded MT" w:hAnsi="Arial Rounded MT" w:cstheme="minorHAnsi"/>
                              <w:b/>
                              <w:bCs/>
                              <w:color w:val="F3AA1C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rial Rounded MT" w:hAnsi="Arial Rounded MT" w:cstheme="minorHAnsi"/>
                              <w:b/>
                              <w:bCs/>
                              <w:color w:val="F3AA1C"/>
                              <w:szCs w:val="24"/>
                              <w:lang w:val="en-US"/>
                            </w:rPr>
                            <w:t>SÍLABO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ECFE0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24.9pt;margin-top:17.75pt;width:91.65pt;height:20.95pt;z-index:-25113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" filled="f" stroked="f">
              <v:textbox>
                <w:txbxContent>
                  <w:p w14:paraId="7AEA177E" w14:textId="63423F3D" w:rsidR="006C126B" w:rsidRPr="00011347" w:rsidRDefault="00574823" w:rsidP="006C126B">
                    <w:pPr>
                      <w:jc w:val="center"/>
                      <w:rPr>
                        <w:rFonts w:ascii="Arial Rounded MT" w:hAnsi="Arial Rounded MT" w:cstheme="minorHAnsi"/>
                        <w:b/>
                        <w:bCs/>
                        <w:color w:val="F3AA1C"/>
                        <w:szCs w:val="24"/>
                        <w:lang w:val="en-US"/>
                      </w:rPr>
                    </w:pPr>
                    <w:r>
                      <w:rPr>
                        <w:rFonts w:ascii="Arial Rounded MT" w:hAnsi="Arial Rounded MT" w:cstheme="minorHAnsi"/>
                        <w:b/>
                        <w:bCs/>
                        <w:color w:val="F3AA1C"/>
                        <w:szCs w:val="24"/>
                        <w:lang w:val="en-US"/>
                      </w:rPr>
                      <w:t>SÍLABO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DEC4" w14:textId="265F31F3" w:rsidR="00FB1C88" w:rsidRDefault="00402375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2187648" behindDoc="0" locked="0" layoutInCell="1" allowOverlap="1" wp14:anchorId="2D0C0A39" wp14:editId="4E8CF967">
              <wp:simplePos x="0" y="0"/>
              <wp:positionH relativeFrom="column">
                <wp:posOffset>3752850</wp:posOffset>
              </wp:positionH>
              <wp:positionV relativeFrom="paragraph">
                <wp:posOffset>-9525</wp:posOffset>
              </wp:positionV>
              <wp:extent cx="2749550" cy="492760"/>
              <wp:effectExtent l="0" t="0" r="12700" b="21590"/>
              <wp:wrapNone/>
              <wp:docPr id="2" name="Rectángulo redondead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49550" cy="492760"/>
                      </a:xfrm>
                      <a:prstGeom prst="roundRect">
                        <a:avLst/>
                      </a:prstGeom>
                      <a:solidFill>
                        <a:schemeClr val="bg2"/>
                      </a:solidFill>
                      <a:ln w="12700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5C3F27" w14:textId="77777777" w:rsidR="00402375" w:rsidRPr="00236B6B" w:rsidRDefault="00402375" w:rsidP="00402375">
                          <w:pPr>
                            <w:jc w:val="center"/>
                            <w:rPr>
                              <w:rFonts w:ascii="Arial Rounded MT Bold" w:hAnsi="Arial Rounded MT Bold"/>
                              <w:color w:val="auto"/>
                              <w:sz w:val="22"/>
                              <w:lang w:val="es-ES"/>
                            </w:rPr>
                          </w:pPr>
                          <w:r w:rsidRPr="00236B6B">
                            <w:rPr>
                              <w:rFonts w:ascii="Arial Rounded MT Bold" w:hAnsi="Arial Rounded MT Bold"/>
                              <w:color w:val="auto"/>
                              <w:sz w:val="22"/>
                              <w:lang w:val="es-ES"/>
                            </w:rPr>
                            <w:t>ENFOQUE DE IGUALDAD DE GÉNERO DESDE EL ROL DOCENTE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2D0C0A39" id="Rectángulo redondeado 2" o:spid="_x0000_s1029" style="position:absolute;margin-left:295.5pt;margin-top:-.75pt;width:216.5pt;height:38.8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" fillcolor="#f3aa1c [3214]" strokecolor="#202031 [1604]" strokeweight="1pt">
              <v:textbox>
                <w:txbxContent>
                  <w:p w14:paraId="3A5C3F27" w14:textId="77777777" w:rsidR="00402375" w:rsidRPr="00236B6B" w:rsidRDefault="00402375" w:rsidP="00402375">
                    <w:pPr>
                      <w:jc w:val="center"/>
                      <w:rPr>
                        <w:rFonts w:ascii="Arial Rounded MT Bold" w:hAnsi="Arial Rounded MT Bold"/>
                        <w:color w:val="auto"/>
                        <w:sz w:val="22"/>
                        <w:lang w:val="es-ES"/>
                      </w:rPr>
                    </w:pPr>
                    <w:r w:rsidRPr="00236B6B">
                      <w:rPr>
                        <w:rFonts w:ascii="Arial Rounded MT Bold" w:hAnsi="Arial Rounded MT Bold"/>
                        <w:color w:val="auto"/>
                        <w:sz w:val="22"/>
                        <w:lang w:val="es-ES"/>
                      </w:rPr>
                      <w:t>ENFOQUE DE IGUALDAD DE GÉNERO DESDE EL ROL DOCENTE</w:t>
                    </w:r>
                  </w:p>
                </w:txbxContent>
              </v:textbox>
            </v:roundrect>
          </w:pict>
        </mc:Fallback>
      </mc:AlternateContent>
    </w:r>
    <w:r w:rsidR="00BF00E7">
      <w:t>|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7FFA" w14:textId="5E62DCFE" w:rsidR="006C126B" w:rsidRDefault="00236B6B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2185600" behindDoc="0" locked="0" layoutInCell="1" allowOverlap="1" wp14:anchorId="517E2536" wp14:editId="1B514D4E">
              <wp:simplePos x="0" y="0"/>
              <wp:positionH relativeFrom="column">
                <wp:posOffset>3729990</wp:posOffset>
              </wp:positionH>
              <wp:positionV relativeFrom="paragraph">
                <wp:posOffset>-31115</wp:posOffset>
              </wp:positionV>
              <wp:extent cx="2749550" cy="492760"/>
              <wp:effectExtent l="0" t="0" r="12700" b="21590"/>
              <wp:wrapNone/>
              <wp:docPr id="1" name="Rectángulo redondead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49550" cy="492760"/>
                      </a:xfrm>
                      <a:prstGeom prst="roundRect">
                        <a:avLst/>
                      </a:prstGeom>
                      <a:solidFill>
                        <a:schemeClr val="bg2"/>
                      </a:solidFill>
                      <a:ln w="12700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EC491F" w14:textId="78BC04B9" w:rsidR="00236B6B" w:rsidRPr="00236B6B" w:rsidRDefault="00236B6B" w:rsidP="00236B6B">
                          <w:pPr>
                            <w:jc w:val="center"/>
                            <w:rPr>
                              <w:rFonts w:ascii="Arial Rounded MT Bold" w:hAnsi="Arial Rounded MT Bold"/>
                              <w:color w:val="auto"/>
                              <w:sz w:val="22"/>
                              <w:lang w:val="es-ES"/>
                            </w:rPr>
                          </w:pPr>
                          <w:r w:rsidRPr="00236B6B">
                            <w:rPr>
                              <w:rFonts w:ascii="Arial Rounded MT Bold" w:hAnsi="Arial Rounded MT Bold"/>
                              <w:color w:val="auto"/>
                              <w:sz w:val="22"/>
                              <w:lang w:val="es-ES"/>
                            </w:rPr>
                            <w:t>ENFOQUE DE IGUALDAD DE GÉNERO DESDE EL ROL DOCENTE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517E2536" id="Rectángulo redondeado 1" o:spid="_x0000_s1032" style="position:absolute;margin-left:293.7pt;margin-top:-2.45pt;width:216.5pt;height:38.8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" fillcolor="#f3aa1c [3214]" strokecolor="#202031 [1604]" strokeweight="1pt">
              <v:textbox>
                <w:txbxContent>
                  <w:p w14:paraId="0EEC491F" w14:textId="78BC04B9" w:rsidR="00236B6B" w:rsidRPr="00236B6B" w:rsidRDefault="00236B6B" w:rsidP="00236B6B">
                    <w:pPr>
                      <w:jc w:val="center"/>
                      <w:rPr>
                        <w:rFonts w:ascii="Arial Rounded MT Bold" w:hAnsi="Arial Rounded MT Bold"/>
                        <w:color w:val="auto"/>
                        <w:sz w:val="22"/>
                        <w:lang w:val="es-ES"/>
                      </w:rPr>
                    </w:pPr>
                    <w:r w:rsidRPr="00236B6B">
                      <w:rPr>
                        <w:rFonts w:ascii="Arial Rounded MT Bold" w:hAnsi="Arial Rounded MT Bold"/>
                        <w:color w:val="auto"/>
                        <w:sz w:val="22"/>
                        <w:lang w:val="es-ES"/>
                      </w:rPr>
                      <w:t>ENFOQUE DE IGUALDAD DE GÉNERO DESDE EL ROL DOCENTE</w:t>
                    </w:r>
                  </w:p>
                </w:txbxContent>
              </v:textbox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54.25pt;height:54.7pt" o:bullet="t">
        <v:imagedata r:id="rId1" o:title="Propuesta genero-23"/>
      </v:shape>
    </w:pict>
  </w:numPicBullet>
  <w:abstractNum w:abstractNumId="0" w15:restartNumberingAfterBreak="0">
    <w:nsid w:val="FFFFFF7C"/>
    <w:multiLevelType w:val="singleLevel"/>
    <w:tmpl w:val="B4EEB21C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168DEA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DE859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5C2D8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065B5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EEA276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D4D2B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0A2B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D070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4AE48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A1D71"/>
    <w:multiLevelType w:val="multilevel"/>
    <w:tmpl w:val="3F4A8CA4"/>
    <w:styleLink w:val="Estilo2"/>
    <w:lvl w:ilvl="0">
      <w:start w:val="1"/>
      <w:numFmt w:val="bullet"/>
      <w:lvlText w:val=""/>
      <w:lvlJc w:val="left"/>
      <w:pPr>
        <w:ind w:left="567" w:hanging="567"/>
      </w:pPr>
      <w:rPr>
        <w:rFonts w:ascii="Wingdings" w:hAnsi="Wingdings" w:hint="default"/>
        <w:color w:val="E4831C"/>
      </w:rPr>
    </w:lvl>
    <w:lvl w:ilvl="1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color w:val="E4831C"/>
      </w:rPr>
    </w:lvl>
    <w:lvl w:ilvl="2">
      <w:start w:val="1"/>
      <w:numFmt w:val="bullet"/>
      <w:lvlText w:val="¨"/>
      <w:lvlJc w:val="left"/>
      <w:pPr>
        <w:ind w:left="1701" w:hanging="567"/>
      </w:pPr>
      <w:rPr>
        <w:rFonts w:ascii="Symbol" w:hAnsi="Symbol" w:hint="default"/>
        <w:color w:val="E4831C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Symbol" w:hAnsi="Symbol" w:hint="default"/>
        <w:color w:val="E4831C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A0335C"/>
    <w:multiLevelType w:val="hybridMultilevel"/>
    <w:tmpl w:val="F90CCE9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9158A"/>
    <w:multiLevelType w:val="multilevel"/>
    <w:tmpl w:val="2788DF4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3" w15:restartNumberingAfterBreak="0">
    <w:nsid w:val="20B50112"/>
    <w:multiLevelType w:val="multilevel"/>
    <w:tmpl w:val="96BAD7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E677243"/>
    <w:multiLevelType w:val="hybridMultilevel"/>
    <w:tmpl w:val="9C609D36"/>
    <w:lvl w:ilvl="0" w:tplc="2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DB2B66"/>
    <w:multiLevelType w:val="multilevel"/>
    <w:tmpl w:val="280A001D"/>
    <w:styleLink w:val="Estilo5"/>
    <w:lvl w:ilvl="0">
      <w:start w:val="1"/>
      <w:numFmt w:val="decimal"/>
      <w:lvlText w:val="%1)"/>
      <w:lvlJc w:val="left"/>
      <w:pPr>
        <w:ind w:left="360" w:hanging="360"/>
      </w:pPr>
      <w:rPr>
        <w:color w:val="D87678" w:themeColor="accent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5C04BB7"/>
    <w:multiLevelType w:val="multilevel"/>
    <w:tmpl w:val="EF0E76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86B23AD"/>
    <w:multiLevelType w:val="multilevel"/>
    <w:tmpl w:val="A036D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20A2A75"/>
    <w:multiLevelType w:val="hybridMultilevel"/>
    <w:tmpl w:val="8166BFB6"/>
    <w:lvl w:ilvl="0" w:tplc="771E38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72366"/>
    <w:multiLevelType w:val="multilevel"/>
    <w:tmpl w:val="7A407EE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01" w:hanging="360"/>
      </w:pPr>
      <w:rPr>
        <w:strike w:val="0"/>
        <w:color w:val="000000"/>
      </w:rPr>
    </w:lvl>
    <w:lvl w:ilvl="2">
      <w:start w:val="1"/>
      <w:numFmt w:val="decimal"/>
      <w:lvlText w:val="%1.%2.%3"/>
      <w:lvlJc w:val="left"/>
      <w:pPr>
        <w:ind w:left="1002" w:hanging="720"/>
      </w:pPr>
    </w:lvl>
    <w:lvl w:ilvl="3">
      <w:start w:val="1"/>
      <w:numFmt w:val="decimal"/>
      <w:lvlText w:val="%1.%2.%3.%4"/>
      <w:lvlJc w:val="left"/>
      <w:pPr>
        <w:ind w:left="1143" w:hanging="720"/>
      </w:pPr>
    </w:lvl>
    <w:lvl w:ilvl="4">
      <w:start w:val="1"/>
      <w:numFmt w:val="decimal"/>
      <w:lvlText w:val="%1.%2.%3.%4.%5"/>
      <w:lvlJc w:val="left"/>
      <w:pPr>
        <w:ind w:left="1644" w:hanging="1080"/>
      </w:pPr>
    </w:lvl>
    <w:lvl w:ilvl="5">
      <w:start w:val="1"/>
      <w:numFmt w:val="decimal"/>
      <w:lvlText w:val="%1.%2.%3.%4.%5.%6"/>
      <w:lvlJc w:val="left"/>
      <w:pPr>
        <w:ind w:left="1785" w:hanging="1080"/>
      </w:pPr>
    </w:lvl>
    <w:lvl w:ilvl="6">
      <w:start w:val="1"/>
      <w:numFmt w:val="decimal"/>
      <w:lvlText w:val="%1.%2.%3.%4.%5.%6.%7"/>
      <w:lvlJc w:val="left"/>
      <w:pPr>
        <w:ind w:left="2286" w:hanging="1440"/>
      </w:pPr>
    </w:lvl>
    <w:lvl w:ilvl="7">
      <w:start w:val="1"/>
      <w:numFmt w:val="decimal"/>
      <w:lvlText w:val="%1.%2.%3.%4.%5.%6.%7.%8"/>
      <w:lvlJc w:val="left"/>
      <w:pPr>
        <w:ind w:left="2427" w:hanging="1440"/>
      </w:pPr>
    </w:lvl>
    <w:lvl w:ilvl="8">
      <w:start w:val="1"/>
      <w:numFmt w:val="decimal"/>
      <w:lvlText w:val="%1.%2.%3.%4.%5.%6.%7.%8.%9"/>
      <w:lvlJc w:val="left"/>
      <w:pPr>
        <w:ind w:left="2928" w:hanging="1800"/>
      </w:pPr>
    </w:lvl>
  </w:abstractNum>
  <w:abstractNum w:abstractNumId="20" w15:restartNumberingAfterBreak="0">
    <w:nsid w:val="4E2A6A7A"/>
    <w:multiLevelType w:val="multilevel"/>
    <w:tmpl w:val="1FE03D0A"/>
    <w:lvl w:ilvl="0">
      <w:start w:val="3"/>
      <w:numFmt w:val="decimal"/>
      <w:lvlText w:val="%1"/>
      <w:lvlJc w:val="left"/>
      <w:pPr>
        <w:ind w:left="435" w:hanging="435"/>
      </w:pPr>
      <w:rPr>
        <w:sz w:val="20"/>
        <w:szCs w:val="2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0"/>
        <w:szCs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sz w:val="20"/>
        <w:szCs w:val="20"/>
      </w:rPr>
    </w:lvl>
  </w:abstractNum>
  <w:abstractNum w:abstractNumId="21" w15:restartNumberingAfterBreak="0">
    <w:nsid w:val="5FF158A6"/>
    <w:multiLevelType w:val="multilevel"/>
    <w:tmpl w:val="51DCC474"/>
    <w:lvl w:ilvl="0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3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8" w:hanging="1440"/>
      </w:pPr>
      <w:rPr>
        <w:rFonts w:hint="default"/>
      </w:rPr>
    </w:lvl>
  </w:abstractNum>
  <w:abstractNum w:abstractNumId="22" w15:restartNumberingAfterBreak="0">
    <w:nsid w:val="664775FF"/>
    <w:multiLevelType w:val="multilevel"/>
    <w:tmpl w:val="10F03D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9135770"/>
    <w:multiLevelType w:val="hybridMultilevel"/>
    <w:tmpl w:val="5A68B4E4"/>
    <w:lvl w:ilvl="0" w:tplc="70E45A4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A2E3B"/>
    <w:multiLevelType w:val="multilevel"/>
    <w:tmpl w:val="96BAD7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70677EA"/>
    <w:multiLevelType w:val="multilevel"/>
    <w:tmpl w:val="96BAD7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75E34D5"/>
    <w:multiLevelType w:val="hybridMultilevel"/>
    <w:tmpl w:val="E1C25CB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FD60892"/>
    <w:multiLevelType w:val="multilevel"/>
    <w:tmpl w:val="D2B27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5"/>
  </w:num>
  <w:num w:numId="13">
    <w:abstractNumId w:val="18"/>
  </w:num>
  <w:num w:numId="14">
    <w:abstractNumId w:val="14"/>
  </w:num>
  <w:num w:numId="15">
    <w:abstractNumId w:val="19"/>
  </w:num>
  <w:num w:numId="16">
    <w:abstractNumId w:val="12"/>
  </w:num>
  <w:num w:numId="17">
    <w:abstractNumId w:val="27"/>
  </w:num>
  <w:num w:numId="18">
    <w:abstractNumId w:val="21"/>
  </w:num>
  <w:num w:numId="19">
    <w:abstractNumId w:val="26"/>
  </w:num>
  <w:num w:numId="20">
    <w:abstractNumId w:val="16"/>
  </w:num>
  <w:num w:numId="21">
    <w:abstractNumId w:val="20"/>
  </w:num>
  <w:num w:numId="22">
    <w:abstractNumId w:val="11"/>
  </w:num>
  <w:num w:numId="23">
    <w:abstractNumId w:val="22"/>
  </w:num>
  <w:num w:numId="24">
    <w:abstractNumId w:val="25"/>
  </w:num>
  <w:num w:numId="25">
    <w:abstractNumId w:val="13"/>
  </w:num>
  <w:num w:numId="26">
    <w:abstractNumId w:val="24"/>
  </w:num>
  <w:num w:numId="27">
    <w:abstractNumId w:val="17"/>
  </w:num>
  <w:num w:numId="28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26B"/>
    <w:rsid w:val="0000613E"/>
    <w:rsid w:val="00011347"/>
    <w:rsid w:val="000321A3"/>
    <w:rsid w:val="00041915"/>
    <w:rsid w:val="0004730E"/>
    <w:rsid w:val="00053421"/>
    <w:rsid w:val="000627E3"/>
    <w:rsid w:val="00067607"/>
    <w:rsid w:val="00067CE5"/>
    <w:rsid w:val="0008022E"/>
    <w:rsid w:val="00096E13"/>
    <w:rsid w:val="000A3A80"/>
    <w:rsid w:val="000A463B"/>
    <w:rsid w:val="000B7BAB"/>
    <w:rsid w:val="000C4BA5"/>
    <w:rsid w:val="000E51FE"/>
    <w:rsid w:val="000E7946"/>
    <w:rsid w:val="00102F99"/>
    <w:rsid w:val="001057E6"/>
    <w:rsid w:val="00106B1E"/>
    <w:rsid w:val="00117E17"/>
    <w:rsid w:val="00121014"/>
    <w:rsid w:val="001211F8"/>
    <w:rsid w:val="0012715D"/>
    <w:rsid w:val="001279EE"/>
    <w:rsid w:val="00140055"/>
    <w:rsid w:val="00163430"/>
    <w:rsid w:val="00164869"/>
    <w:rsid w:val="001B0551"/>
    <w:rsid w:val="001D0A23"/>
    <w:rsid w:val="001D1229"/>
    <w:rsid w:val="001D527D"/>
    <w:rsid w:val="001E1FF1"/>
    <w:rsid w:val="00207CA9"/>
    <w:rsid w:val="00211ED9"/>
    <w:rsid w:val="00236B6B"/>
    <w:rsid w:val="00253C4B"/>
    <w:rsid w:val="00255036"/>
    <w:rsid w:val="00261298"/>
    <w:rsid w:val="00272317"/>
    <w:rsid w:val="00280825"/>
    <w:rsid w:val="002819D5"/>
    <w:rsid w:val="00284F7C"/>
    <w:rsid w:val="00297F56"/>
    <w:rsid w:val="002A6FC1"/>
    <w:rsid w:val="002C6DE3"/>
    <w:rsid w:val="002F16D3"/>
    <w:rsid w:val="002F21A8"/>
    <w:rsid w:val="002F357E"/>
    <w:rsid w:val="003000EB"/>
    <w:rsid w:val="00335737"/>
    <w:rsid w:val="003462CE"/>
    <w:rsid w:val="0038001B"/>
    <w:rsid w:val="003814A8"/>
    <w:rsid w:val="003850B4"/>
    <w:rsid w:val="00385BC4"/>
    <w:rsid w:val="00390A82"/>
    <w:rsid w:val="00395F6C"/>
    <w:rsid w:val="003A0169"/>
    <w:rsid w:val="003B0F5C"/>
    <w:rsid w:val="003B4351"/>
    <w:rsid w:val="00402375"/>
    <w:rsid w:val="00410B38"/>
    <w:rsid w:val="004118EE"/>
    <w:rsid w:val="00415160"/>
    <w:rsid w:val="0044351F"/>
    <w:rsid w:val="00443FC6"/>
    <w:rsid w:val="00472397"/>
    <w:rsid w:val="00497ACB"/>
    <w:rsid w:val="004A3E68"/>
    <w:rsid w:val="004A71F9"/>
    <w:rsid w:val="004E7BA6"/>
    <w:rsid w:val="0050120C"/>
    <w:rsid w:val="00533FE5"/>
    <w:rsid w:val="0053490C"/>
    <w:rsid w:val="00547BAB"/>
    <w:rsid w:val="00553209"/>
    <w:rsid w:val="0056044B"/>
    <w:rsid w:val="00560DE6"/>
    <w:rsid w:val="00566464"/>
    <w:rsid w:val="00574823"/>
    <w:rsid w:val="0057624D"/>
    <w:rsid w:val="00587A1D"/>
    <w:rsid w:val="00590400"/>
    <w:rsid w:val="005A101B"/>
    <w:rsid w:val="005B279F"/>
    <w:rsid w:val="005B2EB2"/>
    <w:rsid w:val="005C39DC"/>
    <w:rsid w:val="005C50B7"/>
    <w:rsid w:val="005D0FAA"/>
    <w:rsid w:val="005D7101"/>
    <w:rsid w:val="005E370D"/>
    <w:rsid w:val="005E42EF"/>
    <w:rsid w:val="005F19D6"/>
    <w:rsid w:val="005F3380"/>
    <w:rsid w:val="005F65DC"/>
    <w:rsid w:val="00610A80"/>
    <w:rsid w:val="00616DE5"/>
    <w:rsid w:val="00694578"/>
    <w:rsid w:val="00695008"/>
    <w:rsid w:val="006A7052"/>
    <w:rsid w:val="006B3D2A"/>
    <w:rsid w:val="006B4A9D"/>
    <w:rsid w:val="006B6E1B"/>
    <w:rsid w:val="006C0F65"/>
    <w:rsid w:val="006C126B"/>
    <w:rsid w:val="006D1D28"/>
    <w:rsid w:val="006D72B4"/>
    <w:rsid w:val="006E6AFD"/>
    <w:rsid w:val="006F17A1"/>
    <w:rsid w:val="006F46BF"/>
    <w:rsid w:val="00700393"/>
    <w:rsid w:val="00702EE0"/>
    <w:rsid w:val="007076F0"/>
    <w:rsid w:val="007132F3"/>
    <w:rsid w:val="00717EB8"/>
    <w:rsid w:val="0073547E"/>
    <w:rsid w:val="00740B87"/>
    <w:rsid w:val="00757DD2"/>
    <w:rsid w:val="00761FE3"/>
    <w:rsid w:val="00775BF9"/>
    <w:rsid w:val="00780949"/>
    <w:rsid w:val="007974A3"/>
    <w:rsid w:val="007A0BDF"/>
    <w:rsid w:val="007A70AB"/>
    <w:rsid w:val="007D1398"/>
    <w:rsid w:val="007E33D0"/>
    <w:rsid w:val="007F7BA9"/>
    <w:rsid w:val="0081703B"/>
    <w:rsid w:val="00820FD4"/>
    <w:rsid w:val="0082323D"/>
    <w:rsid w:val="00825C2A"/>
    <w:rsid w:val="00836095"/>
    <w:rsid w:val="00852892"/>
    <w:rsid w:val="00854060"/>
    <w:rsid w:val="0086105F"/>
    <w:rsid w:val="00867C38"/>
    <w:rsid w:val="00873076"/>
    <w:rsid w:val="00884ED8"/>
    <w:rsid w:val="008942BA"/>
    <w:rsid w:val="00897387"/>
    <w:rsid w:val="008C6620"/>
    <w:rsid w:val="008D782A"/>
    <w:rsid w:val="008F3C04"/>
    <w:rsid w:val="008F4FC1"/>
    <w:rsid w:val="009040B4"/>
    <w:rsid w:val="009126E5"/>
    <w:rsid w:val="009246A8"/>
    <w:rsid w:val="0092573B"/>
    <w:rsid w:val="00927E9B"/>
    <w:rsid w:val="00930FD9"/>
    <w:rsid w:val="00936088"/>
    <w:rsid w:val="00955837"/>
    <w:rsid w:val="00956C3B"/>
    <w:rsid w:val="00962ABF"/>
    <w:rsid w:val="0096533C"/>
    <w:rsid w:val="00970301"/>
    <w:rsid w:val="00986CC9"/>
    <w:rsid w:val="009904B3"/>
    <w:rsid w:val="009A4CA1"/>
    <w:rsid w:val="009B0317"/>
    <w:rsid w:val="009B72FF"/>
    <w:rsid w:val="009D307C"/>
    <w:rsid w:val="009E4503"/>
    <w:rsid w:val="00A14A7D"/>
    <w:rsid w:val="00A50804"/>
    <w:rsid w:val="00A645AD"/>
    <w:rsid w:val="00A71455"/>
    <w:rsid w:val="00A74BED"/>
    <w:rsid w:val="00AA516F"/>
    <w:rsid w:val="00AB091C"/>
    <w:rsid w:val="00AD169A"/>
    <w:rsid w:val="00AE05E4"/>
    <w:rsid w:val="00AE3B77"/>
    <w:rsid w:val="00AE63E7"/>
    <w:rsid w:val="00B044CD"/>
    <w:rsid w:val="00B140DE"/>
    <w:rsid w:val="00B1609C"/>
    <w:rsid w:val="00B24BC0"/>
    <w:rsid w:val="00B30E4E"/>
    <w:rsid w:val="00B345DF"/>
    <w:rsid w:val="00B63605"/>
    <w:rsid w:val="00B90016"/>
    <w:rsid w:val="00B9120A"/>
    <w:rsid w:val="00BA5506"/>
    <w:rsid w:val="00BC23E3"/>
    <w:rsid w:val="00BC70D1"/>
    <w:rsid w:val="00BF00E7"/>
    <w:rsid w:val="00BF50AE"/>
    <w:rsid w:val="00C078E6"/>
    <w:rsid w:val="00C11319"/>
    <w:rsid w:val="00C8656A"/>
    <w:rsid w:val="00C90246"/>
    <w:rsid w:val="00CA6B21"/>
    <w:rsid w:val="00CB59CC"/>
    <w:rsid w:val="00CC2042"/>
    <w:rsid w:val="00CE407D"/>
    <w:rsid w:val="00CF7282"/>
    <w:rsid w:val="00D010B0"/>
    <w:rsid w:val="00D10715"/>
    <w:rsid w:val="00D1792A"/>
    <w:rsid w:val="00D27EDD"/>
    <w:rsid w:val="00D30B50"/>
    <w:rsid w:val="00D36234"/>
    <w:rsid w:val="00D440D1"/>
    <w:rsid w:val="00D513AF"/>
    <w:rsid w:val="00D54A8A"/>
    <w:rsid w:val="00D670D1"/>
    <w:rsid w:val="00D73F31"/>
    <w:rsid w:val="00D75FEC"/>
    <w:rsid w:val="00DB271C"/>
    <w:rsid w:val="00DB672A"/>
    <w:rsid w:val="00DC5C65"/>
    <w:rsid w:val="00DE5638"/>
    <w:rsid w:val="00E00EFB"/>
    <w:rsid w:val="00E16FBE"/>
    <w:rsid w:val="00E2749B"/>
    <w:rsid w:val="00E40283"/>
    <w:rsid w:val="00E403FB"/>
    <w:rsid w:val="00E56F62"/>
    <w:rsid w:val="00E858E2"/>
    <w:rsid w:val="00EA0D58"/>
    <w:rsid w:val="00EB7D5F"/>
    <w:rsid w:val="00ED063F"/>
    <w:rsid w:val="00ED2BB0"/>
    <w:rsid w:val="00EE00DD"/>
    <w:rsid w:val="00EE2974"/>
    <w:rsid w:val="00EF06A0"/>
    <w:rsid w:val="00F038B3"/>
    <w:rsid w:val="00F05890"/>
    <w:rsid w:val="00F05C2F"/>
    <w:rsid w:val="00F125BE"/>
    <w:rsid w:val="00F2291F"/>
    <w:rsid w:val="00F35E66"/>
    <w:rsid w:val="00F6379C"/>
    <w:rsid w:val="00F7268C"/>
    <w:rsid w:val="00F9479D"/>
    <w:rsid w:val="00FB1C88"/>
    <w:rsid w:val="00FB5CDE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170AE65"/>
  <w15:docId w15:val="{EFD10F4B-70B4-401D-9960-B7065D6D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B6B"/>
    <w:pPr>
      <w:spacing w:after="0" w:line="240" w:lineRule="auto"/>
    </w:pPr>
    <w:rPr>
      <w:rFonts w:ascii="Roboto" w:hAnsi="Roboto"/>
      <w:color w:val="353535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27EDD"/>
    <w:pPr>
      <w:keepNext/>
      <w:keepLines/>
      <w:spacing w:before="120" w:after="120"/>
      <w:outlineLvl w:val="0"/>
    </w:pPr>
    <w:rPr>
      <w:rFonts w:ascii="Arial Rounded MT" w:eastAsiaTheme="majorEastAsia" w:hAnsi="Arial Rounded MT" w:cstheme="majorBidi"/>
      <w:b/>
      <w:bCs/>
      <w:caps/>
      <w:color w:val="00AB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EDD"/>
    <w:pPr>
      <w:keepNext/>
      <w:keepLines/>
      <w:spacing w:before="120" w:after="120"/>
      <w:outlineLvl w:val="1"/>
    </w:pPr>
    <w:rPr>
      <w:rFonts w:ascii="Arial Rounded MT" w:eastAsiaTheme="majorEastAsia" w:hAnsi="Arial Rounded MT" w:cstheme="majorBidi"/>
      <w:b/>
      <w:bCs/>
      <w:color w:val="F3AA1C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7EDD"/>
    <w:pPr>
      <w:keepNext/>
      <w:keepLines/>
      <w:spacing w:before="120" w:after="120"/>
      <w:outlineLvl w:val="2"/>
    </w:pPr>
    <w:rPr>
      <w:rFonts w:ascii="Arial Rounded MT" w:eastAsiaTheme="majorEastAsia" w:hAnsi="Arial Rounded MT" w:cstheme="majorBidi"/>
      <w:b/>
      <w:bCs/>
      <w:color w:val="00ABBF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05E4"/>
    <w:pPr>
      <w:keepNext/>
      <w:keepLines/>
      <w:spacing w:before="120" w:after="120"/>
      <w:outlineLvl w:val="3"/>
    </w:pPr>
    <w:rPr>
      <w:rFonts w:eastAsiaTheme="majorEastAsia" w:cstheme="majorBidi"/>
      <w:b/>
      <w:bCs/>
      <w:iCs/>
      <w:color w:val="8C8C8C" w:themeColor="text1" w:themeTint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4869"/>
    <w:pPr>
      <w:keepNext/>
      <w:keepLines/>
      <w:spacing w:before="200"/>
      <w:outlineLvl w:val="4"/>
    </w:pPr>
    <w:rPr>
      <w:rFonts w:eastAsiaTheme="majorEastAsia" w:cstheme="majorBidi"/>
      <w:color w:val="394E5A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10B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03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10B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8C8C8C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10B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8C8C8C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10B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8C8C8C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27EDD"/>
    <w:rPr>
      <w:rFonts w:ascii="Arial Rounded MT" w:eastAsiaTheme="majorEastAsia" w:hAnsi="Arial Rounded MT" w:cstheme="majorBidi"/>
      <w:b/>
      <w:bCs/>
      <w:caps/>
      <w:color w:val="00ABBF"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27EDD"/>
    <w:rPr>
      <w:rFonts w:ascii="Arial Rounded MT" w:eastAsiaTheme="majorEastAsia" w:hAnsi="Arial Rounded MT" w:cstheme="majorBidi"/>
      <w:b/>
      <w:bCs/>
      <w:color w:val="F3AA1C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7EDD"/>
    <w:rPr>
      <w:rFonts w:ascii="Arial Rounded MT" w:eastAsiaTheme="majorEastAsia" w:hAnsi="Arial Rounded MT" w:cstheme="majorBidi"/>
      <w:b/>
      <w:bCs/>
      <w:color w:val="00ABBF"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AE05E4"/>
    <w:rPr>
      <w:rFonts w:eastAsiaTheme="majorEastAsia" w:cstheme="majorBidi"/>
      <w:b/>
      <w:bCs/>
      <w:iCs/>
      <w:color w:val="8C8C8C" w:themeColor="text1" w:themeTint="BF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533FE5"/>
    <w:pPr>
      <w:tabs>
        <w:tab w:val="center" w:pos="4419"/>
        <w:tab w:val="right" w:pos="8838"/>
      </w:tabs>
    </w:pPr>
    <w:rPr>
      <w:b/>
      <w:i/>
      <w:color w:val="FFFFFF" w:themeColor="background1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33FE5"/>
    <w:rPr>
      <w:rFonts w:ascii="Arial" w:hAnsi="Arial"/>
      <w:b/>
      <w:i/>
      <w:color w:val="FFFFFF" w:themeColor="background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1609C"/>
    <w:pPr>
      <w:tabs>
        <w:tab w:val="center" w:pos="4419"/>
        <w:tab w:val="right" w:pos="8838"/>
      </w:tabs>
    </w:pPr>
    <w:rPr>
      <w:b/>
      <w:color w:val="666C6C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1609C"/>
    <w:rPr>
      <w:rFonts w:ascii="Arial" w:hAnsi="Arial"/>
      <w:b/>
      <w:color w:val="666C6C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3C4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C4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C2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CC2042"/>
    <w:pPr>
      <w:spacing w:after="0" w:line="240" w:lineRule="auto"/>
    </w:pPr>
    <w:rPr>
      <w:rFonts w:ascii="Arial" w:hAnsi="Arial"/>
    </w:rPr>
    <w:tblPr>
      <w:tblBorders>
        <w:top w:val="dotted" w:sz="4" w:space="0" w:color="E4831C"/>
        <w:left w:val="dotted" w:sz="4" w:space="0" w:color="E4831C"/>
        <w:bottom w:val="dotted" w:sz="4" w:space="0" w:color="E4831C"/>
        <w:right w:val="dotted" w:sz="4" w:space="0" w:color="E4831C"/>
        <w:insideH w:val="dotted" w:sz="4" w:space="0" w:color="E4831C"/>
        <w:insideV w:val="dotted" w:sz="4" w:space="0" w:color="E4831C"/>
      </w:tblBorders>
    </w:tblPr>
    <w:tblStylePr w:type="firstRow">
      <w:rPr>
        <w:rFonts w:ascii="Arial" w:hAnsi="Arial"/>
      </w:rPr>
      <w:tblPr/>
      <w:tcPr>
        <w:shd w:val="clear" w:color="auto" w:fill="E4831C"/>
      </w:tcPr>
    </w:tblStylePr>
  </w:style>
  <w:style w:type="numbering" w:customStyle="1" w:styleId="Estilo2">
    <w:name w:val="Estilo2"/>
    <w:uiPriority w:val="99"/>
    <w:rsid w:val="009D307C"/>
    <w:pPr>
      <w:numPr>
        <w:numId w:val="1"/>
      </w:numPr>
    </w:pPr>
  </w:style>
  <w:style w:type="table" w:styleId="Listaclara-nfasis2">
    <w:name w:val="Light List Accent 2"/>
    <w:basedOn w:val="Tablanormal"/>
    <w:uiPriority w:val="61"/>
    <w:rsid w:val="007A70AB"/>
    <w:pPr>
      <w:spacing w:after="0" w:line="240" w:lineRule="auto"/>
    </w:pPr>
    <w:tblPr>
      <w:tblStyleRowBandSize w:val="1"/>
      <w:tblStyleColBandSize w:val="1"/>
      <w:tblBorders>
        <w:insideH w:val="single" w:sz="4" w:space="0" w:color="E8C042" w:themeColor="accent2"/>
      </w:tblBorders>
    </w:tblPr>
    <w:tcPr>
      <w:shd w:val="clear" w:color="auto" w:fill="auto"/>
    </w:tcPr>
    <w:tblStylePr w:type="firstRow">
      <w:pPr>
        <w:spacing w:before="0" w:after="0" w:line="240" w:lineRule="auto"/>
        <w:jc w:val="center"/>
      </w:pPr>
      <w:rPr>
        <w:rFonts w:asciiTheme="minorHAnsi" w:hAnsiTheme="minorHAnsi"/>
        <w:b/>
        <w:bCs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F3AA1C" w:themeFill="background2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C042" w:themeColor="accent2"/>
          <w:left w:val="single" w:sz="8" w:space="0" w:color="E8C042" w:themeColor="accent2"/>
          <w:bottom w:val="single" w:sz="8" w:space="0" w:color="E8C042" w:themeColor="accent2"/>
          <w:right w:val="single" w:sz="8" w:space="0" w:color="E8C042" w:themeColor="accent2"/>
        </w:tcBorders>
      </w:tcPr>
    </w:tblStylePr>
    <w:tblStylePr w:type="firstCol">
      <w:pPr>
        <w:jc w:val="center"/>
      </w:pPr>
      <w:rPr>
        <w:rFonts w:asciiTheme="minorHAnsi" w:hAnsiTheme="minorHAnsi"/>
        <w:b/>
        <w:bCs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ABBF" w:themeFill="text2"/>
        <w:vAlign w:val="center"/>
      </w:tcPr>
    </w:tblStylePr>
    <w:tblStylePr w:type="lastCol">
      <w:rPr>
        <w:b/>
        <w:bCs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164869"/>
    <w:rPr>
      <w:rFonts w:ascii="Arial" w:eastAsiaTheme="majorEastAsia" w:hAnsi="Arial" w:cstheme="majorBidi"/>
      <w:color w:val="394E5A"/>
    </w:rPr>
  </w:style>
  <w:style w:type="paragraph" w:styleId="Ttulo">
    <w:name w:val="Title"/>
    <w:basedOn w:val="Normal"/>
    <w:next w:val="Normal"/>
    <w:link w:val="TtuloCar"/>
    <w:uiPriority w:val="10"/>
    <w:qFormat/>
    <w:rsid w:val="002819D5"/>
    <w:pPr>
      <w:pBdr>
        <w:bottom w:val="single" w:sz="8" w:space="4" w:color="414164" w:themeColor="accent1"/>
      </w:pBdr>
      <w:spacing w:after="30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819D5"/>
    <w:rPr>
      <w:rFonts w:eastAsiaTheme="majorEastAsia" w:cstheme="majorBidi"/>
      <w:b/>
      <w:color w:val="00B050" w:themeColor="accent6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64869"/>
    <w:pPr>
      <w:numPr>
        <w:ilvl w:val="1"/>
      </w:numPr>
    </w:pPr>
    <w:rPr>
      <w:rFonts w:eastAsiaTheme="majorEastAsia" w:cstheme="majorBidi"/>
      <w:b/>
      <w:iCs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64869"/>
    <w:rPr>
      <w:rFonts w:ascii="Arial" w:eastAsiaTheme="majorEastAsia" w:hAnsi="Arial" w:cstheme="majorBidi"/>
      <w:b/>
      <w:iCs/>
      <w:color w:val="2F4447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4869"/>
    <w:pPr>
      <w:pBdr>
        <w:bottom w:val="single" w:sz="4" w:space="4" w:color="414164" w:themeColor="accent1"/>
      </w:pBdr>
      <w:spacing w:before="200" w:after="280"/>
      <w:ind w:left="936" w:right="936"/>
    </w:pPr>
    <w:rPr>
      <w:b/>
      <w:bCs/>
      <w:i/>
      <w:iCs/>
      <w:color w:val="394E5A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4869"/>
    <w:rPr>
      <w:rFonts w:ascii="Arial" w:hAnsi="Arial"/>
      <w:b/>
      <w:bCs/>
      <w:i/>
      <w:iCs/>
      <w:color w:val="394E5A"/>
    </w:rPr>
  </w:style>
  <w:style w:type="character" w:styleId="Referenciaintensa">
    <w:name w:val="Intense Reference"/>
    <w:basedOn w:val="Fuentedeprrafopredeter"/>
    <w:uiPriority w:val="32"/>
    <w:qFormat/>
    <w:rsid w:val="00164869"/>
    <w:rPr>
      <w:b/>
      <w:bCs/>
      <w:smallCaps/>
      <w:color w:val="E8C042" w:themeColor="accent2"/>
      <w:spacing w:val="5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rsid w:val="00D010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010B0"/>
    <w:rPr>
      <w:rFonts w:ascii="Arial" w:hAnsi="Arial"/>
      <w:color w:val="2F4447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10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10B0"/>
    <w:rPr>
      <w:rFonts w:ascii="Arial" w:hAnsi="Arial"/>
      <w:b/>
      <w:bCs/>
      <w:color w:val="2F4447"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D010B0"/>
  </w:style>
  <w:style w:type="paragraph" w:styleId="Cierre">
    <w:name w:val="Closing"/>
    <w:basedOn w:val="Normal"/>
    <w:link w:val="CierreCar"/>
    <w:uiPriority w:val="99"/>
    <w:semiHidden/>
    <w:unhideWhenUsed/>
    <w:rsid w:val="00D010B0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010B0"/>
    <w:rPr>
      <w:rFonts w:ascii="Arial" w:hAnsi="Arial"/>
      <w:color w:val="2F4447"/>
    </w:rPr>
  </w:style>
  <w:style w:type="paragraph" w:styleId="Cita">
    <w:name w:val="Quote"/>
    <w:basedOn w:val="Normal"/>
    <w:next w:val="Normal"/>
    <w:link w:val="CitaCar"/>
    <w:uiPriority w:val="29"/>
    <w:qFormat/>
    <w:rsid w:val="00D010B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010B0"/>
    <w:rPr>
      <w:rFonts w:ascii="Arial" w:hAnsi="Arial"/>
      <w:i/>
      <w:iCs/>
      <w:color w:val="666666" w:themeColor="text1"/>
    </w:rPr>
  </w:style>
  <w:style w:type="paragraph" w:styleId="Continuarlista">
    <w:name w:val="List Continue"/>
    <w:basedOn w:val="Normal"/>
    <w:uiPriority w:val="99"/>
    <w:semiHidden/>
    <w:unhideWhenUsed/>
    <w:rsid w:val="00D010B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010B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010B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010B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010B0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D010B0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010B0"/>
    <w:rPr>
      <w:rFonts w:ascii="Arial" w:hAnsi="Arial"/>
      <w:i/>
      <w:iCs/>
      <w:color w:val="2F4447"/>
    </w:rPr>
  </w:style>
  <w:style w:type="paragraph" w:styleId="Direccinsobre">
    <w:name w:val="envelope address"/>
    <w:basedOn w:val="Normal"/>
    <w:uiPriority w:val="99"/>
    <w:semiHidden/>
    <w:unhideWhenUsed/>
    <w:rsid w:val="00D010B0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D010B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010B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010B0"/>
    <w:rPr>
      <w:rFonts w:asciiTheme="majorHAnsi" w:eastAsiaTheme="majorEastAsia" w:hAnsiTheme="majorHAnsi" w:cstheme="majorBidi"/>
      <w:color w:val="2F4447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010B0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010B0"/>
    <w:rPr>
      <w:rFonts w:ascii="Arial" w:hAnsi="Arial"/>
      <w:color w:val="2F4447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010B0"/>
    <w:pPr>
      <w:spacing w:after="200"/>
    </w:pPr>
    <w:rPr>
      <w:b/>
      <w:bCs/>
      <w:color w:val="414164" w:themeColor="accent1"/>
      <w:sz w:val="18"/>
      <w:szCs w:val="18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010B0"/>
  </w:style>
  <w:style w:type="character" w:customStyle="1" w:styleId="FechaCar">
    <w:name w:val="Fecha Car"/>
    <w:basedOn w:val="Fuentedeprrafopredeter"/>
    <w:link w:val="Fecha"/>
    <w:uiPriority w:val="99"/>
    <w:semiHidden/>
    <w:rsid w:val="00D010B0"/>
    <w:rPr>
      <w:rFonts w:ascii="Arial" w:hAnsi="Arial"/>
      <w:color w:val="2F4447"/>
    </w:rPr>
  </w:style>
  <w:style w:type="paragraph" w:styleId="Firma">
    <w:name w:val="Signature"/>
    <w:basedOn w:val="Normal"/>
    <w:link w:val="FirmaCar"/>
    <w:uiPriority w:val="99"/>
    <w:semiHidden/>
    <w:unhideWhenUsed/>
    <w:rsid w:val="00D010B0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010B0"/>
    <w:rPr>
      <w:rFonts w:ascii="Arial" w:hAnsi="Arial"/>
      <w:color w:val="2F4447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010B0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010B0"/>
    <w:rPr>
      <w:rFonts w:ascii="Arial" w:hAnsi="Arial"/>
      <w:color w:val="2F4447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10B0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10B0"/>
    <w:rPr>
      <w:rFonts w:ascii="Consolas" w:hAnsi="Consolas" w:cs="Consolas"/>
      <w:color w:val="2F4447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010B0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010B0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010B0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010B0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010B0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010B0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010B0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010B0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010B0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D010B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010B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010B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010B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010B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D010B0"/>
    <w:pPr>
      <w:numPr>
        <w:numId w:val="2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010B0"/>
    <w:pPr>
      <w:numPr>
        <w:numId w:val="3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010B0"/>
    <w:pPr>
      <w:numPr>
        <w:numId w:val="4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010B0"/>
    <w:pPr>
      <w:numPr>
        <w:numId w:val="5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010B0"/>
    <w:pPr>
      <w:numPr>
        <w:numId w:val="6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D010B0"/>
    <w:pPr>
      <w:numPr>
        <w:numId w:val="7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D010B0"/>
    <w:pPr>
      <w:numPr>
        <w:numId w:val="8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010B0"/>
    <w:pPr>
      <w:numPr>
        <w:numId w:val="9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010B0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010B0"/>
    <w:pPr>
      <w:numPr>
        <w:numId w:val="11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010B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010B0"/>
    <w:rPr>
      <w:rFonts w:ascii="Tahoma" w:hAnsi="Tahoma" w:cs="Tahoma"/>
      <w:color w:val="2F4447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10B0"/>
    <w:rPr>
      <w:rFonts w:ascii="Times New Roman" w:hAnsi="Times New Roman" w:cs="Times New Roman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D010B0"/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010B0"/>
  </w:style>
  <w:style w:type="character" w:customStyle="1" w:styleId="SaludoCar">
    <w:name w:val="Saludo Car"/>
    <w:basedOn w:val="Fuentedeprrafopredeter"/>
    <w:link w:val="Saludo"/>
    <w:uiPriority w:val="99"/>
    <w:semiHidden/>
    <w:rsid w:val="00D010B0"/>
    <w:rPr>
      <w:rFonts w:ascii="Arial" w:hAnsi="Arial"/>
      <w:color w:val="2F4447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010B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010B0"/>
    <w:rPr>
      <w:rFonts w:ascii="Arial" w:hAnsi="Arial"/>
      <w:color w:val="2F4447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010B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010B0"/>
    <w:rPr>
      <w:rFonts w:ascii="Arial" w:hAnsi="Arial"/>
      <w:color w:val="2F4447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010B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010B0"/>
    <w:rPr>
      <w:rFonts w:ascii="Arial" w:hAnsi="Arial"/>
      <w:color w:val="2F4447"/>
    </w:rPr>
  </w:style>
  <w:style w:type="paragraph" w:styleId="Sangranormal">
    <w:name w:val="Normal Indent"/>
    <w:basedOn w:val="Normal"/>
    <w:uiPriority w:val="99"/>
    <w:semiHidden/>
    <w:unhideWhenUsed/>
    <w:rsid w:val="00D010B0"/>
    <w:pPr>
      <w:ind w:left="708"/>
    </w:pPr>
  </w:style>
  <w:style w:type="paragraph" w:styleId="Sinespaciado">
    <w:name w:val="No Spacing"/>
    <w:uiPriority w:val="1"/>
    <w:rsid w:val="00D010B0"/>
    <w:pPr>
      <w:spacing w:after="0" w:line="240" w:lineRule="auto"/>
      <w:jc w:val="both"/>
    </w:pPr>
    <w:rPr>
      <w:rFonts w:ascii="Arial" w:hAnsi="Arial"/>
      <w:color w:val="2F4447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D010B0"/>
  </w:style>
  <w:style w:type="paragraph" w:styleId="TDC1">
    <w:name w:val="toc 1"/>
    <w:basedOn w:val="Normal"/>
    <w:next w:val="Normal"/>
    <w:autoRedefine/>
    <w:uiPriority w:val="39"/>
    <w:semiHidden/>
    <w:unhideWhenUsed/>
    <w:rsid w:val="00D010B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010B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010B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010B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010B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010B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010B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010B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010B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D010B0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D010B0"/>
    <w:pPr>
      <w:pBdr>
        <w:top w:val="single" w:sz="2" w:space="10" w:color="414164" w:themeColor="accent1" w:shadow="1"/>
        <w:left w:val="single" w:sz="2" w:space="10" w:color="414164" w:themeColor="accent1" w:shadow="1"/>
        <w:bottom w:val="single" w:sz="2" w:space="10" w:color="414164" w:themeColor="accent1" w:shadow="1"/>
        <w:right w:val="single" w:sz="2" w:space="10" w:color="414164" w:themeColor="accent1" w:shadow="1"/>
      </w:pBdr>
      <w:ind w:left="1152" w:right="1152"/>
    </w:pPr>
    <w:rPr>
      <w:rFonts w:eastAsiaTheme="minorEastAsia"/>
      <w:i/>
      <w:iCs/>
      <w:color w:val="414164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010B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010B0"/>
    <w:rPr>
      <w:rFonts w:ascii="Arial" w:hAnsi="Arial"/>
      <w:color w:val="2F4447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010B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010B0"/>
    <w:rPr>
      <w:rFonts w:ascii="Arial" w:hAnsi="Arial"/>
      <w:color w:val="2F4447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010B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010B0"/>
    <w:rPr>
      <w:rFonts w:ascii="Arial" w:hAnsi="Arial"/>
      <w:color w:val="2F4447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010B0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010B0"/>
    <w:rPr>
      <w:rFonts w:ascii="Arial" w:hAnsi="Arial"/>
      <w:color w:val="2F4447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010B0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010B0"/>
    <w:rPr>
      <w:rFonts w:ascii="Arial" w:hAnsi="Arial"/>
      <w:color w:val="2F4447"/>
    </w:rPr>
  </w:style>
  <w:style w:type="paragraph" w:styleId="Textomacro">
    <w:name w:val="macro"/>
    <w:link w:val="TextomacroCar"/>
    <w:uiPriority w:val="99"/>
    <w:semiHidden/>
    <w:unhideWhenUsed/>
    <w:rsid w:val="00D010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nsolas" w:hAnsi="Consolas" w:cs="Consolas"/>
      <w:color w:val="2F4447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010B0"/>
    <w:rPr>
      <w:rFonts w:ascii="Consolas" w:hAnsi="Consolas" w:cs="Consolas"/>
      <w:color w:val="2F4447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010B0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010B0"/>
    <w:rPr>
      <w:rFonts w:ascii="Arial" w:hAnsi="Arial"/>
      <w:color w:val="2F4447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010B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010B0"/>
    <w:rPr>
      <w:rFonts w:ascii="Arial" w:hAnsi="Arial"/>
      <w:color w:val="2F4447"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010B0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010B0"/>
    <w:rPr>
      <w:rFonts w:ascii="Consolas" w:hAnsi="Consolas" w:cs="Consolas"/>
      <w:color w:val="2F4447"/>
      <w:sz w:val="21"/>
      <w:szCs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10B0"/>
    <w:rPr>
      <w:rFonts w:asciiTheme="majorHAnsi" w:eastAsiaTheme="majorEastAsia" w:hAnsiTheme="majorHAnsi" w:cstheme="majorBidi"/>
      <w:i/>
      <w:iCs/>
      <w:color w:val="20203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10B0"/>
    <w:rPr>
      <w:rFonts w:asciiTheme="majorHAnsi" w:eastAsiaTheme="majorEastAsia" w:hAnsiTheme="majorHAnsi" w:cstheme="majorBidi"/>
      <w:i/>
      <w:iCs/>
      <w:color w:val="8C8C8C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10B0"/>
    <w:rPr>
      <w:rFonts w:asciiTheme="majorHAnsi" w:eastAsiaTheme="majorEastAsia" w:hAnsiTheme="majorHAnsi" w:cstheme="majorBidi"/>
      <w:color w:val="8C8C8C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10B0"/>
    <w:rPr>
      <w:rFonts w:asciiTheme="majorHAnsi" w:eastAsiaTheme="majorEastAsia" w:hAnsiTheme="majorHAnsi" w:cstheme="majorBidi"/>
      <w:i/>
      <w:iCs/>
      <w:color w:val="8C8C8C" w:themeColor="text1" w:themeTint="BF"/>
      <w:sz w:val="20"/>
      <w:szCs w:val="20"/>
    </w:rPr>
  </w:style>
  <w:style w:type="paragraph" w:styleId="Ttulodendice">
    <w:name w:val="index heading"/>
    <w:basedOn w:val="Normal"/>
    <w:next w:val="ndice1"/>
    <w:uiPriority w:val="99"/>
    <w:semiHidden/>
    <w:unhideWhenUsed/>
    <w:rsid w:val="00D010B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010B0"/>
    <w:pPr>
      <w:spacing w:before="480" w:after="0"/>
      <w:outlineLvl w:val="9"/>
    </w:pPr>
    <w:rPr>
      <w:rFonts w:asciiTheme="majorHAnsi" w:hAnsiTheme="majorHAnsi"/>
      <w:color w:val="30304A" w:themeColor="accent1" w:themeShade="BF"/>
      <w:sz w:val="28"/>
    </w:rPr>
  </w:style>
  <w:style w:type="table" w:customStyle="1" w:styleId="Estilo3">
    <w:name w:val="Estilo3"/>
    <w:basedOn w:val="Tablanormal"/>
    <w:uiPriority w:val="99"/>
    <w:rsid w:val="00AE3B77"/>
    <w:pPr>
      <w:spacing w:after="0" w:line="240" w:lineRule="auto"/>
    </w:pPr>
    <w:tblPr/>
  </w:style>
  <w:style w:type="table" w:styleId="Sombreadomedio1-nfasis2">
    <w:name w:val="Medium Shading 1 Accent 2"/>
    <w:basedOn w:val="Tablanormal"/>
    <w:uiPriority w:val="63"/>
    <w:rsid w:val="007A70AB"/>
    <w:pPr>
      <w:spacing w:after="0" w:line="240" w:lineRule="auto"/>
    </w:pPr>
    <w:tblPr>
      <w:tblStyleRowBandSize w:val="1"/>
      <w:tblStyleColBandSize w:val="1"/>
      <w:tblBorders>
        <w:top w:val="single" w:sz="8" w:space="0" w:color="EDCF71" w:themeColor="accent2" w:themeTint="BF"/>
        <w:left w:val="single" w:sz="8" w:space="0" w:color="EDCF71" w:themeColor="accent2" w:themeTint="BF"/>
        <w:bottom w:val="single" w:sz="8" w:space="0" w:color="EDCF71" w:themeColor="accent2" w:themeTint="BF"/>
        <w:right w:val="single" w:sz="8" w:space="0" w:color="EDCF71" w:themeColor="accent2" w:themeTint="BF"/>
        <w:insideH w:val="single" w:sz="8" w:space="0" w:color="EDCF71" w:themeColor="accent2" w:themeTint="BF"/>
      </w:tblBorders>
    </w:tblPr>
    <w:tblStylePr w:type="firstRow">
      <w:pPr>
        <w:spacing w:before="0" w:after="0" w:line="240" w:lineRule="auto"/>
        <w:jc w:val="center"/>
      </w:pPr>
      <w:rPr>
        <w:rFonts w:asciiTheme="minorHAnsi" w:hAnsiTheme="minorHAnsi"/>
        <w:b/>
        <w:bCs/>
        <w:color w:val="FFFFFF" w:themeColor="background1"/>
        <w:sz w:val="22"/>
      </w:rPr>
      <w:tblPr/>
      <w:tcPr>
        <w:tcBorders>
          <w:top w:val="single" w:sz="8" w:space="0" w:color="EDCF71" w:themeColor="accent2" w:themeTint="BF"/>
          <w:left w:val="single" w:sz="8" w:space="0" w:color="EDCF71" w:themeColor="accent2" w:themeTint="BF"/>
          <w:bottom w:val="single" w:sz="8" w:space="0" w:color="EDCF71" w:themeColor="accent2" w:themeTint="BF"/>
          <w:right w:val="single" w:sz="8" w:space="0" w:color="EDCF71" w:themeColor="accent2" w:themeTint="BF"/>
          <w:insideH w:val="nil"/>
          <w:insideV w:val="nil"/>
        </w:tcBorders>
        <w:shd w:val="clear" w:color="auto" w:fill="E8C042" w:themeFill="accent2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F71" w:themeColor="accent2" w:themeTint="BF"/>
          <w:left w:val="single" w:sz="8" w:space="0" w:color="EDCF71" w:themeColor="accent2" w:themeTint="BF"/>
          <w:bottom w:val="single" w:sz="8" w:space="0" w:color="EDCF71" w:themeColor="accent2" w:themeTint="BF"/>
          <w:right w:val="single" w:sz="8" w:space="0" w:color="EDCF71" w:themeColor="accent2" w:themeTint="BF"/>
          <w:insideH w:val="nil"/>
          <w:insideV w:val="nil"/>
        </w:tcBorders>
      </w:tcPr>
    </w:tblStylePr>
    <w:tblStylePr w:type="firstCol">
      <w:pPr>
        <w:jc w:val="center"/>
      </w:pPr>
      <w:rPr>
        <w:rFonts w:asciiTheme="minorHAnsi" w:hAnsiTheme="minorHAnsi"/>
        <w:b/>
        <w:bCs/>
        <w:sz w:val="22"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tblPr/>
      <w:tcPr>
        <w:shd w:val="clear" w:color="auto" w:fill="F9EF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F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2">
    <w:name w:val="Light Grid Accent 2"/>
    <w:basedOn w:val="Tablanormal"/>
    <w:uiPriority w:val="62"/>
    <w:rsid w:val="00AE3B77"/>
    <w:pPr>
      <w:spacing w:after="0" w:line="240" w:lineRule="auto"/>
    </w:pPr>
    <w:tblPr>
      <w:tblStyleRowBandSize w:val="1"/>
      <w:tblStyleColBandSize w:val="1"/>
      <w:tblBorders>
        <w:top w:val="single" w:sz="8" w:space="0" w:color="E8C042" w:themeColor="accent2"/>
        <w:left w:val="single" w:sz="8" w:space="0" w:color="E8C042" w:themeColor="accent2"/>
        <w:bottom w:val="single" w:sz="8" w:space="0" w:color="E8C042" w:themeColor="accent2"/>
        <w:right w:val="single" w:sz="8" w:space="0" w:color="E8C042" w:themeColor="accent2"/>
        <w:insideH w:val="single" w:sz="8" w:space="0" w:color="E8C042" w:themeColor="accent2"/>
        <w:insideV w:val="single" w:sz="8" w:space="0" w:color="E8C04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042" w:themeColor="accent2"/>
          <w:left w:val="single" w:sz="8" w:space="0" w:color="E8C042" w:themeColor="accent2"/>
          <w:bottom w:val="single" w:sz="18" w:space="0" w:color="E8C042" w:themeColor="accent2"/>
          <w:right w:val="single" w:sz="8" w:space="0" w:color="E8C042" w:themeColor="accent2"/>
          <w:insideH w:val="nil"/>
          <w:insideV w:val="single" w:sz="8" w:space="0" w:color="E8C04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C042" w:themeColor="accent2"/>
          <w:left w:val="single" w:sz="8" w:space="0" w:color="E8C042" w:themeColor="accent2"/>
          <w:bottom w:val="single" w:sz="8" w:space="0" w:color="E8C042" w:themeColor="accent2"/>
          <w:right w:val="single" w:sz="8" w:space="0" w:color="E8C042" w:themeColor="accent2"/>
          <w:insideH w:val="nil"/>
          <w:insideV w:val="single" w:sz="8" w:space="0" w:color="E8C04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042" w:themeColor="accent2"/>
          <w:left w:val="single" w:sz="8" w:space="0" w:color="E8C042" w:themeColor="accent2"/>
          <w:bottom w:val="single" w:sz="8" w:space="0" w:color="E8C042" w:themeColor="accent2"/>
          <w:right w:val="single" w:sz="8" w:space="0" w:color="E8C042" w:themeColor="accent2"/>
        </w:tcBorders>
      </w:tcPr>
    </w:tblStylePr>
    <w:tblStylePr w:type="band1Vert">
      <w:tblPr/>
      <w:tcPr>
        <w:tcBorders>
          <w:top w:val="single" w:sz="8" w:space="0" w:color="E8C042" w:themeColor="accent2"/>
          <w:left w:val="single" w:sz="8" w:space="0" w:color="E8C042" w:themeColor="accent2"/>
          <w:bottom w:val="single" w:sz="8" w:space="0" w:color="E8C042" w:themeColor="accent2"/>
          <w:right w:val="single" w:sz="8" w:space="0" w:color="E8C042" w:themeColor="accent2"/>
        </w:tcBorders>
        <w:shd w:val="clear" w:color="auto" w:fill="F9EFD0" w:themeFill="accent2" w:themeFillTint="3F"/>
      </w:tcPr>
    </w:tblStylePr>
    <w:tblStylePr w:type="band1Horz">
      <w:tblPr/>
      <w:tcPr>
        <w:tcBorders>
          <w:top w:val="single" w:sz="8" w:space="0" w:color="E8C042" w:themeColor="accent2"/>
          <w:left w:val="single" w:sz="8" w:space="0" w:color="E8C042" w:themeColor="accent2"/>
          <w:bottom w:val="single" w:sz="8" w:space="0" w:color="E8C042" w:themeColor="accent2"/>
          <w:right w:val="single" w:sz="8" w:space="0" w:color="E8C042" w:themeColor="accent2"/>
          <w:insideV w:val="single" w:sz="8" w:space="0" w:color="E8C042" w:themeColor="accent2"/>
        </w:tcBorders>
        <w:shd w:val="clear" w:color="auto" w:fill="F9EFD0" w:themeFill="accent2" w:themeFillTint="3F"/>
      </w:tcPr>
    </w:tblStylePr>
    <w:tblStylePr w:type="band2Horz">
      <w:tblPr/>
      <w:tcPr>
        <w:tcBorders>
          <w:top w:val="single" w:sz="8" w:space="0" w:color="E8C042" w:themeColor="accent2"/>
          <w:left w:val="single" w:sz="8" w:space="0" w:color="E8C042" w:themeColor="accent2"/>
          <w:bottom w:val="single" w:sz="8" w:space="0" w:color="E8C042" w:themeColor="accent2"/>
          <w:right w:val="single" w:sz="8" w:space="0" w:color="E8C042" w:themeColor="accent2"/>
          <w:insideV w:val="single" w:sz="8" w:space="0" w:color="E8C042" w:themeColor="accent2"/>
        </w:tcBorders>
      </w:tcPr>
    </w:tblStylePr>
  </w:style>
  <w:style w:type="table" w:styleId="Listavistosa-nfasis1">
    <w:name w:val="Colorful List Accent 1"/>
    <w:basedOn w:val="Tablanormal"/>
    <w:uiPriority w:val="72"/>
    <w:rsid w:val="00AE3B77"/>
    <w:pPr>
      <w:spacing w:after="0" w:line="240" w:lineRule="auto"/>
    </w:pPr>
    <w:rPr>
      <w:color w:val="666666" w:themeColor="text1"/>
    </w:rPr>
    <w:tblPr>
      <w:tblStyleRowBandSize w:val="1"/>
      <w:tblStyleColBandSize w:val="1"/>
    </w:tblPr>
    <w:tcPr>
      <w:shd w:val="clear" w:color="auto" w:fill="EAEAF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A71A" w:themeFill="accent2" w:themeFillShade="CC"/>
      </w:tcPr>
    </w:tblStylePr>
    <w:tblStylePr w:type="lastRow">
      <w:rPr>
        <w:b/>
        <w:bCs/>
        <w:color w:val="D4A71A" w:themeColor="accent2" w:themeShade="CC"/>
      </w:rPr>
      <w:tblPr/>
      <w:tcPr>
        <w:tcBorders>
          <w:top w:val="single" w:sz="12" w:space="0" w:color="666666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DD" w:themeFill="accent1" w:themeFillTint="3F"/>
      </w:tcPr>
    </w:tblStylePr>
    <w:tblStylePr w:type="band1Horz">
      <w:tblPr/>
      <w:tcPr>
        <w:shd w:val="clear" w:color="auto" w:fill="D5D5E3" w:themeFill="accent1" w:themeFillTint="33"/>
      </w:tcPr>
    </w:tblStylePr>
  </w:style>
  <w:style w:type="table" w:styleId="Cuadrculamedia1-nfasis2">
    <w:name w:val="Medium Grid 1 Accent 2"/>
    <w:basedOn w:val="Tablanormal"/>
    <w:uiPriority w:val="67"/>
    <w:rsid w:val="00AE3B77"/>
    <w:pPr>
      <w:spacing w:after="0" w:line="240" w:lineRule="auto"/>
    </w:pPr>
    <w:tblPr>
      <w:tblStyleRowBandSize w:val="1"/>
      <w:tblStyleColBandSize w:val="1"/>
      <w:tblBorders>
        <w:top w:val="single" w:sz="8" w:space="0" w:color="EDCF71" w:themeColor="accent2" w:themeTint="BF"/>
        <w:left w:val="single" w:sz="8" w:space="0" w:color="EDCF71" w:themeColor="accent2" w:themeTint="BF"/>
        <w:bottom w:val="single" w:sz="8" w:space="0" w:color="EDCF71" w:themeColor="accent2" w:themeTint="BF"/>
        <w:right w:val="single" w:sz="8" w:space="0" w:color="EDCF71" w:themeColor="accent2" w:themeTint="BF"/>
        <w:insideH w:val="single" w:sz="8" w:space="0" w:color="EDCF71" w:themeColor="accent2" w:themeTint="BF"/>
        <w:insideV w:val="single" w:sz="8" w:space="0" w:color="EDCF71" w:themeColor="accent2" w:themeTint="BF"/>
      </w:tblBorders>
    </w:tblPr>
    <w:tcPr>
      <w:shd w:val="clear" w:color="auto" w:fill="F9EF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F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FA0" w:themeFill="accent2" w:themeFillTint="7F"/>
      </w:tcPr>
    </w:tblStylePr>
    <w:tblStylePr w:type="band1Horz">
      <w:tblPr/>
      <w:tcPr>
        <w:shd w:val="clear" w:color="auto" w:fill="F3DFA0" w:themeFill="accent2" w:themeFillTint="7F"/>
      </w:tcPr>
    </w:tblStylePr>
  </w:style>
  <w:style w:type="table" w:styleId="Cuadrculaclara-nfasis4">
    <w:name w:val="Light Grid Accent 4"/>
    <w:basedOn w:val="Tablanormal"/>
    <w:uiPriority w:val="62"/>
    <w:rsid w:val="00AE3B77"/>
    <w:pPr>
      <w:spacing w:after="0" w:line="240" w:lineRule="auto"/>
    </w:pPr>
    <w:tblPr>
      <w:tblStyleRowBandSize w:val="1"/>
      <w:tblStyleColBandSize w:val="1"/>
      <w:tblBorders>
        <w:top w:val="single" w:sz="8" w:space="0" w:color="D87678" w:themeColor="accent4"/>
        <w:left w:val="single" w:sz="8" w:space="0" w:color="D87678" w:themeColor="accent4"/>
        <w:bottom w:val="single" w:sz="8" w:space="0" w:color="D87678" w:themeColor="accent4"/>
        <w:right w:val="single" w:sz="8" w:space="0" w:color="D87678" w:themeColor="accent4"/>
        <w:insideH w:val="single" w:sz="8" w:space="0" w:color="D87678" w:themeColor="accent4"/>
        <w:insideV w:val="single" w:sz="8" w:space="0" w:color="D8767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678" w:themeColor="accent4"/>
          <w:left w:val="single" w:sz="8" w:space="0" w:color="D87678" w:themeColor="accent4"/>
          <w:bottom w:val="single" w:sz="18" w:space="0" w:color="D87678" w:themeColor="accent4"/>
          <w:right w:val="single" w:sz="8" w:space="0" w:color="D87678" w:themeColor="accent4"/>
          <w:insideH w:val="nil"/>
          <w:insideV w:val="single" w:sz="8" w:space="0" w:color="D8767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678" w:themeColor="accent4"/>
          <w:left w:val="single" w:sz="8" w:space="0" w:color="D87678" w:themeColor="accent4"/>
          <w:bottom w:val="single" w:sz="8" w:space="0" w:color="D87678" w:themeColor="accent4"/>
          <w:right w:val="single" w:sz="8" w:space="0" w:color="D87678" w:themeColor="accent4"/>
          <w:insideH w:val="nil"/>
          <w:insideV w:val="single" w:sz="8" w:space="0" w:color="D8767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678" w:themeColor="accent4"/>
          <w:left w:val="single" w:sz="8" w:space="0" w:color="D87678" w:themeColor="accent4"/>
          <w:bottom w:val="single" w:sz="8" w:space="0" w:color="D87678" w:themeColor="accent4"/>
          <w:right w:val="single" w:sz="8" w:space="0" w:color="D87678" w:themeColor="accent4"/>
        </w:tcBorders>
      </w:tcPr>
    </w:tblStylePr>
    <w:tblStylePr w:type="band1Vert">
      <w:tblPr/>
      <w:tcPr>
        <w:tcBorders>
          <w:top w:val="single" w:sz="8" w:space="0" w:color="D87678" w:themeColor="accent4"/>
          <w:left w:val="single" w:sz="8" w:space="0" w:color="D87678" w:themeColor="accent4"/>
          <w:bottom w:val="single" w:sz="8" w:space="0" w:color="D87678" w:themeColor="accent4"/>
          <w:right w:val="single" w:sz="8" w:space="0" w:color="D87678" w:themeColor="accent4"/>
        </w:tcBorders>
        <w:shd w:val="clear" w:color="auto" w:fill="F5DDDD" w:themeFill="accent4" w:themeFillTint="3F"/>
      </w:tcPr>
    </w:tblStylePr>
    <w:tblStylePr w:type="band1Horz">
      <w:tblPr/>
      <w:tcPr>
        <w:tcBorders>
          <w:top w:val="single" w:sz="8" w:space="0" w:color="D87678" w:themeColor="accent4"/>
          <w:left w:val="single" w:sz="8" w:space="0" w:color="D87678" w:themeColor="accent4"/>
          <w:bottom w:val="single" w:sz="8" w:space="0" w:color="D87678" w:themeColor="accent4"/>
          <w:right w:val="single" w:sz="8" w:space="0" w:color="D87678" w:themeColor="accent4"/>
          <w:insideV w:val="single" w:sz="8" w:space="0" w:color="D87678" w:themeColor="accent4"/>
        </w:tcBorders>
        <w:shd w:val="clear" w:color="auto" w:fill="F5DDDD" w:themeFill="accent4" w:themeFillTint="3F"/>
      </w:tcPr>
    </w:tblStylePr>
    <w:tblStylePr w:type="band2Horz">
      <w:tblPr/>
      <w:tcPr>
        <w:tcBorders>
          <w:top w:val="single" w:sz="8" w:space="0" w:color="D87678" w:themeColor="accent4"/>
          <w:left w:val="single" w:sz="8" w:space="0" w:color="D87678" w:themeColor="accent4"/>
          <w:bottom w:val="single" w:sz="8" w:space="0" w:color="D87678" w:themeColor="accent4"/>
          <w:right w:val="single" w:sz="8" w:space="0" w:color="D87678" w:themeColor="accent4"/>
          <w:insideV w:val="single" w:sz="8" w:space="0" w:color="D87678" w:themeColor="accent4"/>
        </w:tcBorders>
      </w:tcPr>
    </w:tblStylePr>
  </w:style>
  <w:style w:type="paragraph" w:customStyle="1" w:styleId="encabezado0">
    <w:name w:val="encabezado"/>
    <w:basedOn w:val="Normal"/>
    <w:link w:val="encabezadoCar0"/>
    <w:qFormat/>
    <w:rsid w:val="00B24BC0"/>
    <w:rPr>
      <w:b/>
      <w:color w:val="F3AA1C" w:themeColor="background2"/>
      <w:szCs w:val="28"/>
    </w:rPr>
  </w:style>
  <w:style w:type="paragraph" w:customStyle="1" w:styleId="piedepagina">
    <w:name w:val="pie de pagina"/>
    <w:basedOn w:val="Normal"/>
    <w:link w:val="piedepaginaCar"/>
    <w:qFormat/>
    <w:rsid w:val="0073547E"/>
    <w:rPr>
      <w:b/>
      <w:color w:val="666666"/>
    </w:rPr>
  </w:style>
  <w:style w:type="character" w:customStyle="1" w:styleId="encabezadoCar0">
    <w:name w:val="encabezado Car"/>
    <w:basedOn w:val="Fuentedeprrafopredeter"/>
    <w:link w:val="encabezado0"/>
    <w:rsid w:val="00B24BC0"/>
    <w:rPr>
      <w:b/>
      <w:color w:val="F3AA1C" w:themeColor="background2"/>
      <w:sz w:val="24"/>
      <w:szCs w:val="28"/>
    </w:rPr>
  </w:style>
  <w:style w:type="character" w:customStyle="1" w:styleId="piedepaginaCar">
    <w:name w:val="pie de pagina Car"/>
    <w:basedOn w:val="Fuentedeprrafopredeter"/>
    <w:link w:val="piedepagina"/>
    <w:rsid w:val="0073547E"/>
    <w:rPr>
      <w:rFonts w:ascii="Roboto" w:hAnsi="Roboto"/>
      <w:b/>
      <w:color w:val="666666"/>
      <w:sz w:val="24"/>
    </w:rPr>
  </w:style>
  <w:style w:type="character" w:customStyle="1" w:styleId="apple-converted-space">
    <w:name w:val="apple-converted-space"/>
    <w:basedOn w:val="Fuentedeprrafopredeter"/>
    <w:rsid w:val="00CE407D"/>
  </w:style>
  <w:style w:type="table" w:styleId="Listaclara-nfasis1">
    <w:name w:val="Light List Accent 1"/>
    <w:basedOn w:val="Tablanormal"/>
    <w:uiPriority w:val="61"/>
    <w:rsid w:val="00547BAB"/>
    <w:pPr>
      <w:spacing w:after="0" w:line="240" w:lineRule="auto"/>
    </w:pPr>
    <w:tblPr>
      <w:tblStyleRowBandSize w:val="1"/>
      <w:tblStyleColBandSize w:val="1"/>
      <w:tblBorders>
        <w:top w:val="single" w:sz="8" w:space="0" w:color="414164" w:themeColor="accent1"/>
        <w:left w:val="single" w:sz="8" w:space="0" w:color="414164" w:themeColor="accent1"/>
        <w:bottom w:val="single" w:sz="8" w:space="0" w:color="414164" w:themeColor="accent1"/>
        <w:right w:val="single" w:sz="8" w:space="0" w:color="41416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6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64" w:themeColor="accent1"/>
          <w:left w:val="single" w:sz="8" w:space="0" w:color="414164" w:themeColor="accent1"/>
          <w:bottom w:val="single" w:sz="8" w:space="0" w:color="414164" w:themeColor="accent1"/>
          <w:right w:val="single" w:sz="8" w:space="0" w:color="41416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64" w:themeColor="accent1"/>
          <w:left w:val="single" w:sz="8" w:space="0" w:color="414164" w:themeColor="accent1"/>
          <w:bottom w:val="single" w:sz="8" w:space="0" w:color="414164" w:themeColor="accent1"/>
          <w:right w:val="single" w:sz="8" w:space="0" w:color="414164" w:themeColor="accent1"/>
        </w:tcBorders>
      </w:tcPr>
    </w:tblStylePr>
    <w:tblStylePr w:type="band1Horz">
      <w:tblPr/>
      <w:tcPr>
        <w:tcBorders>
          <w:top w:val="single" w:sz="8" w:space="0" w:color="414164" w:themeColor="accent1"/>
          <w:left w:val="single" w:sz="8" w:space="0" w:color="414164" w:themeColor="accent1"/>
          <w:bottom w:val="single" w:sz="8" w:space="0" w:color="414164" w:themeColor="accent1"/>
          <w:right w:val="single" w:sz="8" w:space="0" w:color="414164" w:themeColor="accent1"/>
        </w:tcBorders>
      </w:tcPr>
    </w:tblStylePr>
  </w:style>
  <w:style w:type="table" w:styleId="Cuadrculamedia3-nfasis3">
    <w:name w:val="Medium Grid 3 Accent 3"/>
    <w:basedOn w:val="Tablanormal"/>
    <w:uiPriority w:val="69"/>
    <w:rsid w:val="00547BAB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ABBF" w:themeFill="text2"/>
      <w:vAlign w:val="center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57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57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57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57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A7D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A7D4" w:themeFill="accent3" w:themeFillTint="7F"/>
      </w:tcPr>
    </w:tblStylePr>
  </w:style>
  <w:style w:type="table" w:styleId="Listavistosa">
    <w:name w:val="Colorful List"/>
    <w:basedOn w:val="Tablanormal"/>
    <w:uiPriority w:val="72"/>
    <w:rsid w:val="007A70AB"/>
    <w:pPr>
      <w:spacing w:after="0" w:line="240" w:lineRule="auto"/>
    </w:pPr>
    <w:rPr>
      <w:color w:val="666666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pPr>
        <w:jc w:val="center"/>
      </w:pPr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00B0F0" w:themeFill="accent5"/>
        <w:vAlign w:val="center"/>
      </w:tcPr>
    </w:tblStylePr>
    <w:tblStylePr w:type="lastRow">
      <w:rPr>
        <w:b/>
        <w:bCs/>
        <w:color w:val="D4A71A" w:themeColor="accent2" w:themeShade="CC"/>
      </w:rPr>
      <w:tblPr/>
      <w:tcPr>
        <w:tcBorders>
          <w:top w:val="single" w:sz="12" w:space="0" w:color="666666" w:themeColor="text1"/>
        </w:tcBorders>
        <w:shd w:val="clear" w:color="auto" w:fill="FFFFFF" w:themeFill="background1"/>
      </w:tcPr>
    </w:tblStylePr>
    <w:tblStylePr w:type="firstCol">
      <w:pPr>
        <w:jc w:val="center"/>
      </w:pPr>
      <w:rPr>
        <w:rFonts w:asciiTheme="minorHAnsi" w:hAnsiTheme="minorHAnsi"/>
        <w:b/>
        <w:bCs/>
        <w:sz w:val="22"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text1" w:themeFillTint="3F"/>
      </w:tcPr>
    </w:tblStylePr>
    <w:tblStylePr w:type="band1Horz">
      <w:tblPr/>
      <w:tcPr>
        <w:shd w:val="clear" w:color="auto" w:fill="E0E0E0" w:themeFill="text1" w:themeFillTint="33"/>
      </w:tcPr>
    </w:tblStylePr>
  </w:style>
  <w:style w:type="table" w:customStyle="1" w:styleId="Estilo4">
    <w:name w:val="Estilo4"/>
    <w:basedOn w:val="Tablanormal"/>
    <w:uiPriority w:val="99"/>
    <w:rsid w:val="00547BAB"/>
    <w:pPr>
      <w:spacing w:after="0" w:line="240" w:lineRule="auto"/>
      <w:jc w:val="center"/>
    </w:pPr>
    <w:rPr>
      <w:color w:val="FFFFFF" w:themeColor="background1"/>
    </w:rPr>
    <w:tblPr>
      <w:tblStyleRowBandSize w:val="1"/>
      <w:tblBorders>
        <w:top w:val="single" w:sz="4" w:space="0" w:color="666666" w:themeColor="text1"/>
        <w:left w:val="single" w:sz="4" w:space="0" w:color="666666" w:themeColor="text1"/>
        <w:bottom w:val="single" w:sz="4" w:space="0" w:color="666666" w:themeColor="text1"/>
        <w:right w:val="single" w:sz="4" w:space="0" w:color="666666" w:themeColor="text1"/>
        <w:insideH w:val="single" w:sz="4" w:space="0" w:color="666666" w:themeColor="text1"/>
        <w:insideV w:val="single" w:sz="4" w:space="0" w:color="666666" w:themeColor="text1"/>
      </w:tblBorders>
    </w:tblPr>
    <w:tcPr>
      <w:vAlign w:val="center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F3AA1C" w:themeFill="background2"/>
      </w:tcPr>
    </w:tblStylePr>
    <w:tblStylePr w:type="lastRow">
      <w:tblPr/>
      <w:tcPr>
        <w:shd w:val="clear" w:color="auto" w:fill="F3AA1C" w:themeFill="background2"/>
      </w:tcPr>
    </w:tblStylePr>
    <w:tblStylePr w:type="firstCol">
      <w:tblPr/>
      <w:tcPr>
        <w:shd w:val="clear" w:color="auto" w:fill="F3AA1C" w:themeFill="background2"/>
      </w:tcPr>
    </w:tblStylePr>
    <w:tblStylePr w:type="band1Horz">
      <w:tblPr/>
      <w:tcPr>
        <w:shd w:val="clear" w:color="auto" w:fill="BFBFBF" w:themeFill="background1" w:themeFillShade="BF"/>
      </w:tcPr>
    </w:tblStylePr>
    <w:tblStylePr w:type="band2Horz">
      <w:tblPr/>
      <w:tcPr>
        <w:shd w:val="clear" w:color="auto" w:fill="00ABBF" w:themeFill="text2"/>
      </w:tcPr>
    </w:tblStylePr>
  </w:style>
  <w:style w:type="numbering" w:customStyle="1" w:styleId="Estilo5">
    <w:name w:val="Estilo5"/>
    <w:uiPriority w:val="99"/>
    <w:rsid w:val="0082323D"/>
    <w:pPr>
      <w:numPr>
        <w:numId w:val="12"/>
      </w:numPr>
    </w:pPr>
  </w:style>
  <w:style w:type="table" w:styleId="Tablaconcuadrcula5oscura-nfasis1">
    <w:name w:val="Grid Table 5 Dark Accent 1"/>
    <w:basedOn w:val="Tablanormal"/>
    <w:uiPriority w:val="50"/>
    <w:rsid w:val="007D13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D5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6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6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6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64" w:themeFill="accent1"/>
      </w:tcPr>
    </w:tblStylePr>
    <w:tblStylePr w:type="band1Vert">
      <w:tblPr/>
      <w:tcPr>
        <w:shd w:val="clear" w:color="auto" w:fill="ABABC8" w:themeFill="accent1" w:themeFillTint="66"/>
      </w:tcPr>
    </w:tblStylePr>
    <w:tblStylePr w:type="band1Horz">
      <w:tblPr/>
      <w:tcPr>
        <w:shd w:val="clear" w:color="auto" w:fill="ABABC8" w:themeFill="accent1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761F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3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67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67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67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678" w:themeFill="accent4"/>
      </w:tcPr>
    </w:tblStylePr>
    <w:tblStylePr w:type="band1Vert">
      <w:tblPr/>
      <w:tcPr>
        <w:shd w:val="clear" w:color="auto" w:fill="EFC8C8" w:themeFill="accent4" w:themeFillTint="66"/>
      </w:tcPr>
    </w:tblStylePr>
    <w:tblStylePr w:type="band1Horz">
      <w:tblPr/>
      <w:tcPr>
        <w:shd w:val="clear" w:color="auto" w:fill="EFC8C8" w:themeFill="accent4" w:themeFillTint="66"/>
      </w:tcPr>
    </w:tblStylePr>
  </w:style>
  <w:style w:type="table" w:styleId="Tablaconcuadrcula7concolores-nfasis1">
    <w:name w:val="Grid Table 7 Colorful Accent 1"/>
    <w:basedOn w:val="Tablanormal"/>
    <w:uiPriority w:val="52"/>
    <w:rsid w:val="00A14A7D"/>
    <w:pPr>
      <w:spacing w:after="0" w:line="240" w:lineRule="auto"/>
    </w:pPr>
    <w:rPr>
      <w:color w:val="30304A" w:themeColor="accent1" w:themeShade="BF"/>
    </w:rPr>
    <w:tblPr>
      <w:tblStyleRowBandSize w:val="1"/>
      <w:tblStyleColBandSize w:val="1"/>
      <w:tblBorders>
        <w:top w:val="single" w:sz="4" w:space="0" w:color="8181AD" w:themeColor="accent1" w:themeTint="99"/>
        <w:left w:val="single" w:sz="4" w:space="0" w:color="8181AD" w:themeColor="accent1" w:themeTint="99"/>
        <w:bottom w:val="single" w:sz="4" w:space="0" w:color="8181AD" w:themeColor="accent1" w:themeTint="99"/>
        <w:right w:val="single" w:sz="4" w:space="0" w:color="8181AD" w:themeColor="accent1" w:themeTint="99"/>
        <w:insideH w:val="single" w:sz="4" w:space="0" w:color="8181AD" w:themeColor="accent1" w:themeTint="99"/>
        <w:insideV w:val="single" w:sz="4" w:space="0" w:color="8181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D5E3" w:themeFill="accent1" w:themeFillTint="33"/>
      </w:tcPr>
    </w:tblStylePr>
    <w:tblStylePr w:type="band1Horz">
      <w:tblPr/>
      <w:tcPr>
        <w:shd w:val="clear" w:color="auto" w:fill="D5D5E3" w:themeFill="accent1" w:themeFillTint="33"/>
      </w:tcPr>
    </w:tblStylePr>
    <w:tblStylePr w:type="neCell">
      <w:tblPr/>
      <w:tcPr>
        <w:tcBorders>
          <w:bottom w:val="single" w:sz="4" w:space="0" w:color="8181AD" w:themeColor="accent1" w:themeTint="99"/>
        </w:tcBorders>
      </w:tcPr>
    </w:tblStylePr>
    <w:tblStylePr w:type="nwCell">
      <w:tblPr/>
      <w:tcPr>
        <w:tcBorders>
          <w:bottom w:val="single" w:sz="4" w:space="0" w:color="8181AD" w:themeColor="accent1" w:themeTint="99"/>
        </w:tcBorders>
      </w:tcPr>
    </w:tblStylePr>
    <w:tblStylePr w:type="seCell">
      <w:tblPr/>
      <w:tcPr>
        <w:tcBorders>
          <w:top w:val="single" w:sz="4" w:space="0" w:color="8181AD" w:themeColor="accent1" w:themeTint="99"/>
        </w:tcBorders>
      </w:tcPr>
    </w:tblStylePr>
    <w:tblStylePr w:type="swCell">
      <w:tblPr/>
      <w:tcPr>
        <w:tcBorders>
          <w:top w:val="single" w:sz="4" w:space="0" w:color="8181AD" w:themeColor="accent1" w:themeTint="99"/>
        </w:tcBorders>
      </w:tcPr>
    </w:tblStylePr>
  </w:style>
  <w:style w:type="table" w:styleId="Tablaconcuadrcula6concolores-nfasis1">
    <w:name w:val="Grid Table 6 Colorful Accent 1"/>
    <w:basedOn w:val="Tablanormal"/>
    <w:uiPriority w:val="51"/>
    <w:rsid w:val="00A14A7D"/>
    <w:pPr>
      <w:spacing w:after="0" w:line="240" w:lineRule="auto"/>
    </w:pPr>
    <w:rPr>
      <w:color w:val="30304A" w:themeColor="accent1" w:themeShade="BF"/>
    </w:rPr>
    <w:tblPr>
      <w:tblStyleRowBandSize w:val="1"/>
      <w:tblStyleColBandSize w:val="1"/>
      <w:tblBorders>
        <w:top w:val="single" w:sz="4" w:space="0" w:color="8181AD" w:themeColor="accent1" w:themeTint="99"/>
        <w:left w:val="single" w:sz="4" w:space="0" w:color="8181AD" w:themeColor="accent1" w:themeTint="99"/>
        <w:bottom w:val="single" w:sz="4" w:space="0" w:color="8181AD" w:themeColor="accent1" w:themeTint="99"/>
        <w:right w:val="single" w:sz="4" w:space="0" w:color="8181AD" w:themeColor="accent1" w:themeTint="99"/>
        <w:insideH w:val="single" w:sz="4" w:space="0" w:color="8181AD" w:themeColor="accent1" w:themeTint="99"/>
        <w:insideV w:val="single" w:sz="4" w:space="0" w:color="8181A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81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81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E3" w:themeFill="accent1" w:themeFillTint="33"/>
      </w:tcPr>
    </w:tblStylePr>
    <w:tblStylePr w:type="band1Horz">
      <w:tblPr/>
      <w:tcPr>
        <w:shd w:val="clear" w:color="auto" w:fill="D5D5E3" w:themeFill="accent1" w:themeFillTint="33"/>
      </w:tcPr>
    </w:tblStylePr>
  </w:style>
  <w:style w:type="table" w:customStyle="1" w:styleId="Tablaconcuadrcula6concolores-nfasis21">
    <w:name w:val="Tabla con cuadrícula 6 con colores - Énfasis 21"/>
    <w:basedOn w:val="Tablanormal"/>
    <w:next w:val="Tablaconcuadrcula6concolores-nfasis2"/>
    <w:uiPriority w:val="51"/>
    <w:rsid w:val="006C126B"/>
    <w:pPr>
      <w:spacing w:after="0" w:line="240" w:lineRule="auto"/>
    </w:pPr>
    <w:rPr>
      <w:color w:val="30A4CE"/>
    </w:rPr>
    <w:tblPr>
      <w:tblStyleRowBandSize w:val="1"/>
      <w:tblStyleColBandSize w:val="1"/>
      <w:tblBorders>
        <w:top w:val="single" w:sz="4" w:space="0" w:color="ACDAEB"/>
        <w:left w:val="single" w:sz="4" w:space="0" w:color="ACDAEB"/>
        <w:bottom w:val="single" w:sz="4" w:space="0" w:color="ACDAEB"/>
        <w:right w:val="single" w:sz="4" w:space="0" w:color="ACDAEB"/>
        <w:insideH w:val="single" w:sz="4" w:space="0" w:color="ACDAEB"/>
        <w:insideV w:val="single" w:sz="4" w:space="0" w:color="ACDAEB"/>
      </w:tblBorders>
    </w:tblPr>
    <w:tblStylePr w:type="firstRow">
      <w:rPr>
        <w:b/>
        <w:bCs/>
      </w:rPr>
      <w:tblPr/>
      <w:tcPr>
        <w:tcBorders>
          <w:bottom w:val="single" w:sz="12" w:space="0" w:color="ACDAEB"/>
        </w:tcBorders>
      </w:tcPr>
    </w:tblStylePr>
    <w:tblStylePr w:type="lastRow">
      <w:rPr>
        <w:b/>
        <w:bCs/>
      </w:rPr>
      <w:tblPr/>
      <w:tcPr>
        <w:tcBorders>
          <w:top w:val="double" w:sz="4" w:space="0" w:color="ACDAE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2F8"/>
      </w:tcPr>
    </w:tblStylePr>
    <w:tblStylePr w:type="band1Horz">
      <w:tblPr/>
      <w:tcPr>
        <w:shd w:val="clear" w:color="auto" w:fill="E3F2F8"/>
      </w:tcPr>
    </w:tblStylePr>
  </w:style>
  <w:style w:type="table" w:styleId="Tablaconcuadrcula6concolores-nfasis2">
    <w:name w:val="Grid Table 6 Colorful Accent 2"/>
    <w:basedOn w:val="Tablanormal"/>
    <w:uiPriority w:val="51"/>
    <w:rsid w:val="006C126B"/>
    <w:pPr>
      <w:spacing w:after="0" w:line="240" w:lineRule="auto"/>
    </w:pPr>
    <w:rPr>
      <w:color w:val="C69C18" w:themeColor="accent2" w:themeShade="BF"/>
    </w:rPr>
    <w:tblPr>
      <w:tblStyleRowBandSize w:val="1"/>
      <w:tblStyleColBandSize w:val="1"/>
      <w:tblBorders>
        <w:top w:val="single" w:sz="4" w:space="0" w:color="F1D98D" w:themeColor="accent2" w:themeTint="99"/>
        <w:left w:val="single" w:sz="4" w:space="0" w:color="F1D98D" w:themeColor="accent2" w:themeTint="99"/>
        <w:bottom w:val="single" w:sz="4" w:space="0" w:color="F1D98D" w:themeColor="accent2" w:themeTint="99"/>
        <w:right w:val="single" w:sz="4" w:space="0" w:color="F1D98D" w:themeColor="accent2" w:themeTint="99"/>
        <w:insideH w:val="single" w:sz="4" w:space="0" w:color="F1D98D" w:themeColor="accent2" w:themeTint="99"/>
        <w:insideV w:val="single" w:sz="4" w:space="0" w:color="F1D9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D9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D9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D8" w:themeFill="accent2" w:themeFillTint="33"/>
      </w:tcPr>
    </w:tblStylePr>
    <w:tblStylePr w:type="band1Horz">
      <w:tblPr/>
      <w:tcPr>
        <w:shd w:val="clear" w:color="auto" w:fill="FAF2D8" w:themeFill="accent2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D73F31"/>
    <w:rPr>
      <w:color w:val="00B0F0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A4CA1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5342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i%20unidad\consultorias%20rosi\GENERO\FORMATO\Plantilla%20g&#233;nerov1.dotx" TargetMode="External"/></Relationships>
</file>

<file path=word/theme/theme1.xml><?xml version="1.0" encoding="utf-8"?>
<a:theme xmlns:a="http://schemas.openxmlformats.org/drawingml/2006/main" name="Tema de Office">
  <a:themeElements>
    <a:clrScheme name="Curso Protección">
      <a:dk1>
        <a:srgbClr val="666666"/>
      </a:dk1>
      <a:lt1>
        <a:srgbClr val="FFFFFF"/>
      </a:lt1>
      <a:dk2>
        <a:srgbClr val="00ABBF"/>
      </a:dk2>
      <a:lt2>
        <a:srgbClr val="F3AA1C"/>
      </a:lt2>
      <a:accent1>
        <a:srgbClr val="414164"/>
      </a:accent1>
      <a:accent2>
        <a:srgbClr val="E8C042"/>
      </a:accent2>
      <a:accent3>
        <a:srgbClr val="35578E"/>
      </a:accent3>
      <a:accent4>
        <a:srgbClr val="D87678"/>
      </a:accent4>
      <a:accent5>
        <a:srgbClr val="00B0F0"/>
      </a:accent5>
      <a:accent6>
        <a:srgbClr val="00B050"/>
      </a:accent6>
      <a:hlink>
        <a:srgbClr val="00B0F0"/>
      </a:hlink>
      <a:folHlink>
        <a:srgbClr val="0070C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1F030-8350-405B-AC18-7DD18F306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génerov1.dotx</Template>
  <TotalTime>14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Wowobi Bemol</cp:lastModifiedBy>
  <cp:revision>5</cp:revision>
  <cp:lastPrinted>2014-12-18T16:58:00Z</cp:lastPrinted>
  <dcterms:created xsi:type="dcterms:W3CDTF">2021-06-24T09:04:00Z</dcterms:created>
  <dcterms:modified xsi:type="dcterms:W3CDTF">2021-06-28T20:04:00Z</dcterms:modified>
</cp:coreProperties>
</file>